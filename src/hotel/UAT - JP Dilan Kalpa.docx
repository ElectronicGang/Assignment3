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36D1618B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1803D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5826B3" w14:textId="40C50C01" w:rsidR="00E303EF" w:rsidRPr="006A4099" w:rsidRDefault="00BA6D59">
            <w:pPr>
              <w:pStyle w:val="bp"/>
              <w:tabs>
                <w:tab w:val="left" w:pos="5685"/>
              </w:tabs>
              <w:rPr>
                <w:color w:val="262626" w:themeColor="text1" w:themeTint="D9"/>
                <w:sz w:val="24"/>
                <w:szCs w:val="24"/>
              </w:rPr>
            </w:pPr>
            <w:proofErr w:type="spellStart"/>
            <w:r w:rsidRPr="006A4099">
              <w:rPr>
                <w:color w:val="262626" w:themeColor="text1" w:themeTint="D9"/>
                <w:sz w:val="24"/>
                <w:szCs w:val="24"/>
              </w:rPr>
              <w:t>Test</w:t>
            </w:r>
            <w:r w:rsidR="004D27D4" w:rsidRPr="006A4099">
              <w:rPr>
                <w:color w:val="262626" w:themeColor="text1" w:themeTint="D9"/>
                <w:sz w:val="24"/>
                <w:szCs w:val="24"/>
              </w:rPr>
              <w:t>ConfirmationNumber</w:t>
            </w:r>
            <w:proofErr w:type="spellEnd"/>
          </w:p>
        </w:tc>
      </w:tr>
      <w:tr w:rsidR="00A30AD6" w14:paraId="627A2D66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97D409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AE1C22" w14:textId="1E724C8B" w:rsidR="00A30AD6" w:rsidRPr="006A4099" w:rsidRDefault="00044353">
            <w:pPr>
              <w:pStyle w:val="bp"/>
              <w:tabs>
                <w:tab w:val="left" w:pos="5685"/>
              </w:tabs>
              <w:rPr>
                <w:color w:val="262626" w:themeColor="text1" w:themeTint="D9"/>
                <w:sz w:val="24"/>
                <w:szCs w:val="24"/>
              </w:rPr>
            </w:pPr>
            <w:r w:rsidRPr="006A4099">
              <w:rPr>
                <w:color w:val="262626" w:themeColor="text1" w:themeTint="D9"/>
                <w:sz w:val="24"/>
                <w:szCs w:val="24"/>
              </w:rPr>
              <w:t>Check in - Hotel</w:t>
            </w:r>
          </w:p>
        </w:tc>
      </w:tr>
      <w:tr w:rsidR="00E303EF" w14:paraId="52998780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2C9560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6B25E5" w14:textId="06827DED" w:rsidR="00E303EF" w:rsidRPr="006A4099" w:rsidRDefault="00AF7743" w:rsidP="00D24817">
            <w:pPr>
              <w:pStyle w:val="bp"/>
              <w:ind w:left="-48" w:firstLine="48"/>
              <w:rPr>
                <w:color w:val="262626" w:themeColor="text1" w:themeTint="D9"/>
                <w:sz w:val="24"/>
                <w:szCs w:val="24"/>
              </w:rPr>
            </w:pPr>
            <w:r w:rsidRPr="006A4099">
              <w:rPr>
                <w:color w:val="262626" w:themeColor="text1" w:themeTint="D9"/>
                <w:sz w:val="24"/>
                <w:szCs w:val="24"/>
              </w:rPr>
              <w:t xml:space="preserve">This test </w:t>
            </w:r>
            <w:r w:rsidR="00E7188F" w:rsidRPr="006A4099">
              <w:rPr>
                <w:color w:val="262626" w:themeColor="text1" w:themeTint="D9"/>
                <w:sz w:val="24"/>
                <w:szCs w:val="24"/>
              </w:rPr>
              <w:t>will</w:t>
            </w:r>
            <w:r w:rsidRPr="006A4099">
              <w:rPr>
                <w:color w:val="262626" w:themeColor="text1" w:themeTint="D9"/>
                <w:sz w:val="24"/>
                <w:szCs w:val="24"/>
              </w:rPr>
              <w:t xml:space="preserve"> demonstrate the possibilities of failing/passing of the conditions to </w:t>
            </w:r>
            <w:proofErr w:type="spellStart"/>
            <w:r w:rsidRPr="006A4099">
              <w:rPr>
                <w:color w:val="262626" w:themeColor="text1" w:themeTint="D9"/>
                <w:sz w:val="24"/>
                <w:szCs w:val="24"/>
              </w:rPr>
              <w:t>ConfirmationNumber</w:t>
            </w:r>
            <w:proofErr w:type="spellEnd"/>
          </w:p>
        </w:tc>
      </w:tr>
      <w:tr w:rsidR="00E303EF" w14:paraId="67FDB03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F01403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559D73" w14:textId="77777777" w:rsidR="00E303EF" w:rsidRPr="006A4099" w:rsidRDefault="00AF7743" w:rsidP="00AF7743">
            <w:pPr>
              <w:pStyle w:val="bp"/>
              <w:numPr>
                <w:ilvl w:val="0"/>
                <w:numId w:val="31"/>
              </w:numPr>
              <w:rPr>
                <w:color w:val="262626" w:themeColor="text1" w:themeTint="D9"/>
                <w:sz w:val="24"/>
                <w:szCs w:val="24"/>
              </w:rPr>
            </w:pPr>
            <w:r w:rsidRPr="006A4099">
              <w:rPr>
                <w:color w:val="262626" w:themeColor="text1" w:themeTint="D9"/>
                <w:sz w:val="24"/>
                <w:szCs w:val="24"/>
              </w:rPr>
              <w:t>Main Menu will be displayed</w:t>
            </w:r>
          </w:p>
          <w:p w14:paraId="233CA11E" w14:textId="7C3EB8D1" w:rsidR="00AF7743" w:rsidRPr="006A4099" w:rsidRDefault="00AF7743" w:rsidP="00AF7743">
            <w:pPr>
              <w:pStyle w:val="bp"/>
              <w:numPr>
                <w:ilvl w:val="0"/>
                <w:numId w:val="31"/>
              </w:numPr>
              <w:rPr>
                <w:color w:val="262626" w:themeColor="text1" w:themeTint="D9"/>
                <w:sz w:val="24"/>
                <w:szCs w:val="24"/>
              </w:rPr>
            </w:pPr>
            <w:r w:rsidRPr="006A4099">
              <w:rPr>
                <w:color w:val="262626" w:themeColor="text1" w:themeTint="D9"/>
                <w:sz w:val="24"/>
                <w:szCs w:val="24"/>
              </w:rPr>
              <w:t>A Prompt should be appeared for the user to enter a keyboard input</w:t>
            </w:r>
          </w:p>
        </w:tc>
      </w:tr>
      <w:tr w:rsidR="00E303EF" w14:paraId="3F8C1AB5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5D6621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23AC0C" w14:textId="6A317FF0" w:rsidR="008E5E17" w:rsidRPr="006A4099" w:rsidRDefault="006A4099" w:rsidP="006A4099">
            <w:pPr>
              <w:pStyle w:val="bp"/>
              <w:numPr>
                <w:ilvl w:val="0"/>
                <w:numId w:val="33"/>
              </w:numPr>
              <w:ind w:left="366" w:firstLine="0"/>
              <w:rPr>
                <w:color w:val="262626" w:themeColor="text1" w:themeTint="D9"/>
                <w:sz w:val="24"/>
                <w:szCs w:val="24"/>
              </w:rPr>
            </w:pPr>
            <w:r w:rsidRPr="006A4099">
              <w:rPr>
                <w:color w:val="262626" w:themeColor="text1" w:themeTint="D9"/>
                <w:sz w:val="24"/>
                <w:szCs w:val="24"/>
              </w:rPr>
              <w:t>Confirmation successfully saved to a Long variable</w:t>
            </w:r>
          </w:p>
        </w:tc>
      </w:tr>
      <w:tr w:rsidR="00E303EF" w14:paraId="73335977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E95D21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A6B0DA" w14:textId="16DCE770" w:rsidR="00E303EF" w:rsidRDefault="006A409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First Test</w:t>
            </w:r>
          </w:p>
          <w:p w14:paraId="58DB6A65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48D7E4E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65281762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3FC1010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800E398" w14:textId="77777777"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14:paraId="4059D05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E15EA49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9C9CAA3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D6F9A12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D7669A0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2BEE4BD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3266716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099B354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D888910" w14:textId="77777777" w:rsidR="00FA00D7" w:rsidRDefault="00FA00D7" w:rsidP="007E5CD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Prompt user to enter confirmation Number: </w:t>
            </w:r>
            <w:proofErr w:type="spellStart"/>
            <w:r>
              <w:rPr>
                <w:sz w:val="24"/>
              </w:rPr>
              <w:t>xxxxx</w:t>
            </w:r>
            <w:proofErr w:type="spellEnd"/>
            <w:r>
              <w:rPr>
                <w:sz w:val="24"/>
              </w:rPr>
              <w:t xml:space="preserve"> </w:t>
            </w:r>
          </w:p>
          <w:p w14:paraId="03D5F536" w14:textId="77777777" w:rsidR="00AB6EA3" w:rsidRDefault="00AB6EA3" w:rsidP="007E5CD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14:paraId="338179AE" w14:textId="39FEECFA" w:rsidR="00AB6EA3" w:rsidRPr="00854E58" w:rsidRDefault="00AB6EA3" w:rsidP="007E5CD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14:paraId="0925CBBA" w14:textId="60D814E4" w:rsidR="00DF1585" w:rsidRDefault="00E55EF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An Error message should be displayed</w:t>
            </w:r>
            <w:r w:rsidR="00960918">
              <w:rPr>
                <w:sz w:val="24"/>
              </w:rPr>
              <w:t xml:space="preserve"> if </w:t>
            </w:r>
            <w:r w:rsidR="007E5CD8">
              <w:rPr>
                <w:sz w:val="24"/>
              </w:rPr>
              <w:t>the entered string is Empty</w:t>
            </w:r>
          </w:p>
        </w:tc>
        <w:tc>
          <w:tcPr>
            <w:tcW w:w="714" w:type="dxa"/>
          </w:tcPr>
          <w:p w14:paraId="0A0544F0" w14:textId="130A7034" w:rsidR="00DF1585" w:rsidRDefault="00FA00D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7325EAB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6A4099" w14:paraId="0764BA7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3B1BD56" w14:textId="77777777" w:rsidR="006A4099" w:rsidRDefault="006A4099" w:rsidP="006A4099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B10F478" w14:textId="77777777" w:rsidR="006A4099" w:rsidRDefault="006A4099" w:rsidP="006A4099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Prompt user to enter confirmation Number: </w:t>
            </w:r>
            <w:proofErr w:type="spellStart"/>
            <w:r>
              <w:rPr>
                <w:sz w:val="24"/>
              </w:rPr>
              <w:t>xxxxx</w:t>
            </w:r>
            <w:proofErr w:type="spellEnd"/>
          </w:p>
          <w:p w14:paraId="60F851FB" w14:textId="422CC98C" w:rsidR="007E5CD8" w:rsidRDefault="006A4099" w:rsidP="006A409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Validate the number entered is a numerical </w:t>
            </w:r>
            <w:r>
              <w:rPr>
                <w:sz w:val="24"/>
              </w:rPr>
              <w:t>or &lt; 0</w:t>
            </w:r>
          </w:p>
          <w:p w14:paraId="4B3CCACA" w14:textId="77777777" w:rsidR="00AB6EA3" w:rsidRDefault="00AB6EA3" w:rsidP="006A409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14:paraId="04B97DB0" w14:textId="4DB1CEAB" w:rsidR="00AB6EA3" w:rsidRDefault="00AB6EA3" w:rsidP="006A409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5B177CB6" w14:textId="5570C22E" w:rsidR="006A4099" w:rsidRDefault="006A4099" w:rsidP="006A4099">
            <w:pPr>
              <w:pStyle w:val="bp"/>
              <w:rPr>
                <w:sz w:val="24"/>
              </w:rPr>
            </w:pPr>
            <w:r>
              <w:rPr>
                <w:sz w:val="24"/>
              </w:rPr>
              <w:t>An Error message should be displayed if not numerical</w:t>
            </w:r>
          </w:p>
        </w:tc>
        <w:tc>
          <w:tcPr>
            <w:tcW w:w="714" w:type="dxa"/>
          </w:tcPr>
          <w:p w14:paraId="2F183FAA" w14:textId="32D86AEB" w:rsidR="006A4099" w:rsidRDefault="006A4099" w:rsidP="006A4099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04F25AA" w14:textId="77777777" w:rsidR="006A4099" w:rsidRDefault="006A4099" w:rsidP="006A4099">
            <w:pPr>
              <w:pStyle w:val="RowHeadings"/>
              <w:spacing w:before="80" w:after="80"/>
            </w:pPr>
          </w:p>
        </w:tc>
      </w:tr>
    </w:tbl>
    <w:p w14:paraId="3E52E4B7" w14:textId="3B74E75C" w:rsidR="00A30AD6" w:rsidRDefault="00A30AD6" w:rsidP="00374830">
      <w:pPr>
        <w:pStyle w:val="bp"/>
        <w:spacing w:before="0" w:after="0"/>
      </w:pPr>
    </w:p>
    <w:p w14:paraId="0EDC8679" w14:textId="3D1F7F76" w:rsidR="00AB6EA3" w:rsidRDefault="00AB6EA3" w:rsidP="00374830">
      <w:pPr>
        <w:pStyle w:val="bp"/>
        <w:spacing w:before="0" w:after="0"/>
      </w:pPr>
    </w:p>
    <w:p w14:paraId="7C69B1D9" w14:textId="7DD8C5D1" w:rsidR="00AB6EA3" w:rsidRDefault="00AB6EA3" w:rsidP="00374830">
      <w:pPr>
        <w:pStyle w:val="bp"/>
        <w:spacing w:before="0" w:after="0"/>
      </w:pPr>
    </w:p>
    <w:p w14:paraId="2EA3E48B" w14:textId="4C150821" w:rsidR="00AB6EA3" w:rsidRDefault="00AB6EA3" w:rsidP="00374830">
      <w:pPr>
        <w:pStyle w:val="bp"/>
        <w:spacing w:before="0" w:after="0"/>
      </w:pPr>
    </w:p>
    <w:p w14:paraId="0D1D06C4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AB6EA3" w14:paraId="4FE3126F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0FEFA6" w14:textId="77777777" w:rsidR="00AB6EA3" w:rsidRDefault="00AB6EA3" w:rsidP="00BD084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697CBD" w14:textId="5BA16982" w:rsidR="00AB6EA3" w:rsidRPr="00AB6EA3" w:rsidRDefault="00E0762F" w:rsidP="00BD084F">
            <w:pPr>
              <w:pStyle w:val="bp"/>
              <w:tabs>
                <w:tab w:val="left" w:pos="5685"/>
              </w:tabs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262626"/>
                <w:sz w:val="24"/>
                <w:szCs w:val="24"/>
              </w:rPr>
              <w:t>ConfirmationNumberEntered</w:t>
            </w:r>
            <w:proofErr w:type="spellEnd"/>
          </w:p>
        </w:tc>
      </w:tr>
      <w:tr w:rsidR="00AB6EA3" w14:paraId="6FD22F18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4719DE" w14:textId="77777777" w:rsidR="00AB6EA3" w:rsidRDefault="00AB6EA3" w:rsidP="00BD084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B848EB" w14:textId="77777777" w:rsidR="00AB6EA3" w:rsidRPr="00AB6EA3" w:rsidRDefault="00AB6EA3" w:rsidP="00BD084F">
            <w:pPr>
              <w:pStyle w:val="bp"/>
              <w:tabs>
                <w:tab w:val="left" w:pos="5685"/>
              </w:tabs>
              <w:rPr>
                <w:color w:val="262626"/>
                <w:sz w:val="24"/>
                <w:szCs w:val="24"/>
              </w:rPr>
            </w:pPr>
            <w:r w:rsidRPr="00AB6EA3">
              <w:rPr>
                <w:color w:val="262626"/>
                <w:sz w:val="24"/>
                <w:szCs w:val="24"/>
              </w:rPr>
              <w:t>Check in - Hotel</w:t>
            </w:r>
          </w:p>
        </w:tc>
      </w:tr>
      <w:tr w:rsidR="00AB6EA3" w14:paraId="34411E3A" w14:textId="77777777" w:rsidTr="00BD084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658FBF" w14:textId="77777777" w:rsidR="00AB6EA3" w:rsidRDefault="00AB6EA3" w:rsidP="00BD084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487F1B" w14:textId="79BDAE46" w:rsidR="00AB6EA3" w:rsidRPr="00AB6EA3" w:rsidRDefault="004047F4" w:rsidP="00BD084F">
            <w:pPr>
              <w:pStyle w:val="bp"/>
              <w:ind w:left="-48" w:firstLine="48"/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 xml:space="preserve">Before </w:t>
            </w:r>
            <w:r w:rsidR="00CF0BFB">
              <w:rPr>
                <w:color w:val="262626"/>
                <w:sz w:val="24"/>
                <w:szCs w:val="24"/>
              </w:rPr>
              <w:t>going</w:t>
            </w:r>
            <w:r>
              <w:rPr>
                <w:color w:val="262626"/>
                <w:sz w:val="24"/>
                <w:szCs w:val="24"/>
              </w:rPr>
              <w:t xml:space="preserve"> </w:t>
            </w:r>
            <w:r w:rsidR="00CF0BFB">
              <w:rPr>
                <w:color w:val="262626"/>
                <w:sz w:val="24"/>
                <w:szCs w:val="24"/>
              </w:rPr>
              <w:t>further,</w:t>
            </w:r>
            <w:r>
              <w:rPr>
                <w:color w:val="262626"/>
                <w:sz w:val="24"/>
                <w:szCs w:val="24"/>
              </w:rPr>
              <w:t xml:space="preserve"> a test should be done to identify the current state the program in</w:t>
            </w:r>
          </w:p>
        </w:tc>
      </w:tr>
      <w:tr w:rsidR="00AB6EA3" w14:paraId="63E5C2B1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3174CE" w14:textId="77777777" w:rsidR="00AB6EA3" w:rsidRDefault="00AB6EA3" w:rsidP="00BD084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26BB21" w14:textId="694BB255" w:rsidR="00AB6EA3" w:rsidRPr="00AB6EA3" w:rsidRDefault="00977D45" w:rsidP="00BD084F">
            <w:pPr>
              <w:pStyle w:val="bp"/>
              <w:numPr>
                <w:ilvl w:val="0"/>
                <w:numId w:val="31"/>
              </w:numPr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 xml:space="preserve">Confirmation Number should successfully </w:t>
            </w:r>
            <w:r w:rsidR="00F801A5">
              <w:rPr>
                <w:color w:val="262626"/>
                <w:sz w:val="24"/>
                <w:szCs w:val="24"/>
              </w:rPr>
              <w:t>have entered</w:t>
            </w:r>
            <w:r>
              <w:rPr>
                <w:color w:val="262626"/>
                <w:sz w:val="24"/>
                <w:szCs w:val="24"/>
              </w:rPr>
              <w:t xml:space="preserve"> without any errors.</w:t>
            </w:r>
          </w:p>
        </w:tc>
      </w:tr>
      <w:tr w:rsidR="00AB6EA3" w14:paraId="0AA86709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6AFB1D" w14:textId="77777777" w:rsidR="00AB6EA3" w:rsidRDefault="00AB6EA3" w:rsidP="00BD084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302FD9" w14:textId="0699AE07" w:rsidR="00AB6EA3" w:rsidRPr="00AB6EA3" w:rsidRDefault="00977D45" w:rsidP="00BD084F">
            <w:pPr>
              <w:pStyle w:val="bp"/>
              <w:numPr>
                <w:ilvl w:val="0"/>
                <w:numId w:val="33"/>
              </w:numPr>
              <w:ind w:left="366" w:firstLine="0"/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>Program step in to the next condition after this test done.</w:t>
            </w:r>
          </w:p>
        </w:tc>
      </w:tr>
      <w:tr w:rsidR="00AB6EA3" w14:paraId="53D12680" w14:textId="77777777" w:rsidTr="00BD084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858305" w14:textId="77777777" w:rsidR="00AB6EA3" w:rsidRDefault="00AB6EA3" w:rsidP="00BD084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004899" w14:textId="37912720" w:rsidR="00AB6EA3" w:rsidRDefault="00CA1F3D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Second</w:t>
            </w:r>
            <w:r w:rsidR="00AB6EA3">
              <w:rPr>
                <w:b/>
                <w:bCs/>
                <w:color w:val="FF0000"/>
                <w:sz w:val="24"/>
              </w:rPr>
              <w:t xml:space="preserve"> Test</w:t>
            </w:r>
          </w:p>
          <w:p w14:paraId="2FEDD57F" w14:textId="77777777" w:rsidR="00AB6EA3" w:rsidRDefault="00AB6EA3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22440A7" w14:textId="77777777" w:rsidR="00AB6EA3" w:rsidRDefault="00AB6EA3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B6EA3" w14:paraId="45A77E5C" w14:textId="77777777" w:rsidTr="00BD084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9BEE28E" w14:textId="77777777" w:rsidR="00AB6EA3" w:rsidRDefault="00AB6EA3" w:rsidP="00BD084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B062432" w14:textId="77777777" w:rsidR="00AB6EA3" w:rsidRDefault="00AB6EA3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B6EA3" w14:paraId="344E4A30" w14:textId="77777777" w:rsidTr="00BD08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A7745A" w14:textId="77777777" w:rsidR="00AB6EA3" w:rsidRDefault="00AB6EA3" w:rsidP="00BD084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4276DDF" w14:textId="77777777" w:rsidR="00AB6EA3" w:rsidRDefault="00AB6EA3" w:rsidP="00BD084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7AEE14C" w14:textId="77777777" w:rsidR="00AB6EA3" w:rsidRDefault="00AB6EA3" w:rsidP="00BD084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B05FFEB" w14:textId="77777777" w:rsidR="00AB6EA3" w:rsidRDefault="00AB6EA3" w:rsidP="00BD084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037B602" w14:textId="77777777" w:rsidR="00AB6EA3" w:rsidRDefault="00AB6EA3" w:rsidP="00BD084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B6EA3" w14:paraId="07DD3FE2" w14:textId="77777777" w:rsidTr="00BD08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3A80D6A6" w14:textId="77777777" w:rsidR="00AB6EA3" w:rsidRDefault="00AB6EA3" w:rsidP="00BD084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558BEB8" w14:textId="732E529E" w:rsidR="00AB6EA3" w:rsidRDefault="00076907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Check whether the state is equals to CHECKIN.</w:t>
            </w:r>
          </w:p>
          <w:p w14:paraId="6A68C902" w14:textId="37D7A9B5" w:rsidR="00D93D14" w:rsidRPr="00D93D14" w:rsidRDefault="00D93D14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i/>
                <w:iCs/>
                <w:sz w:val="24"/>
              </w:rPr>
            </w:pPr>
            <w:r w:rsidRPr="00D93D14">
              <w:rPr>
                <w:i/>
                <w:iCs/>
                <w:sz w:val="24"/>
              </w:rPr>
              <w:t xml:space="preserve">Ex: </w:t>
            </w:r>
            <w:r w:rsidR="000D4A12" w:rsidRPr="00D93D14">
              <w:rPr>
                <w:i/>
                <w:iCs/>
                <w:sz w:val="24"/>
              </w:rPr>
              <w:t>state!</w:t>
            </w:r>
            <w:r w:rsidR="00BB5FF9">
              <w:rPr>
                <w:i/>
                <w:iCs/>
                <w:sz w:val="24"/>
              </w:rPr>
              <w:t xml:space="preserve"> </w:t>
            </w:r>
            <w:r w:rsidRPr="00D93D14">
              <w:rPr>
                <w:i/>
                <w:iCs/>
                <w:sz w:val="24"/>
              </w:rPr>
              <w:t xml:space="preserve">= </w:t>
            </w:r>
            <w:proofErr w:type="spellStart"/>
            <w:proofErr w:type="gramStart"/>
            <w:r w:rsidR="00BB524A">
              <w:rPr>
                <w:i/>
                <w:iCs/>
                <w:sz w:val="24"/>
              </w:rPr>
              <w:t>state.</w:t>
            </w:r>
            <w:r w:rsidRPr="00D93D14">
              <w:rPr>
                <w:i/>
                <w:iCs/>
                <w:sz w:val="24"/>
              </w:rPr>
              <w:t>CHECKIN</w:t>
            </w:r>
            <w:proofErr w:type="spellEnd"/>
            <w:proofErr w:type="gramEnd"/>
            <w:r w:rsidRPr="00D93D14">
              <w:rPr>
                <w:i/>
                <w:iCs/>
                <w:sz w:val="24"/>
              </w:rPr>
              <w:t>{</w:t>
            </w:r>
          </w:p>
          <w:p w14:paraId="53246F6F" w14:textId="79F295C6" w:rsidR="00D93D14" w:rsidRPr="00D93D14" w:rsidRDefault="00D93D14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i/>
                <w:iCs/>
                <w:sz w:val="24"/>
              </w:rPr>
            </w:pPr>
            <w:r w:rsidRPr="00D93D14">
              <w:rPr>
                <w:i/>
                <w:iCs/>
                <w:sz w:val="24"/>
              </w:rPr>
              <w:t>}</w:t>
            </w:r>
          </w:p>
          <w:p w14:paraId="45386E0F" w14:textId="77777777" w:rsidR="00CA7724" w:rsidRDefault="00CA7724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14:paraId="7BB77585" w14:textId="48998963" w:rsidR="00CA7724" w:rsidRPr="00854E58" w:rsidRDefault="00CA7724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14:paraId="482459A4" w14:textId="34E6CE5D" w:rsidR="00AB6EA3" w:rsidRDefault="00076907" w:rsidP="00BD084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If true, Program continues properly.</w:t>
            </w:r>
            <w:r w:rsidR="00FD3CB9">
              <w:rPr>
                <w:sz w:val="24"/>
              </w:rPr>
              <w:t xml:space="preserve"> And if not show a runtime Exception</w:t>
            </w:r>
          </w:p>
        </w:tc>
        <w:tc>
          <w:tcPr>
            <w:tcW w:w="714" w:type="dxa"/>
          </w:tcPr>
          <w:p w14:paraId="358FB8D4" w14:textId="77777777" w:rsidR="00AB6EA3" w:rsidRDefault="00AB6EA3" w:rsidP="00BD084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65B26518" w14:textId="77777777" w:rsidR="00AB6EA3" w:rsidRDefault="00AB6EA3" w:rsidP="00BD084F">
            <w:pPr>
              <w:pStyle w:val="RowHeadings"/>
              <w:spacing w:before="80" w:after="80"/>
            </w:pPr>
          </w:p>
        </w:tc>
      </w:tr>
    </w:tbl>
    <w:p w14:paraId="2D994F37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D073846" w14:textId="1085D96F" w:rsidR="00206466" w:rsidRDefault="00206466" w:rsidP="00780A9A">
      <w:pPr>
        <w:pStyle w:val="bp"/>
        <w:spacing w:before="0" w:after="0"/>
      </w:pPr>
    </w:p>
    <w:p w14:paraId="23085E96" w14:textId="13217637" w:rsidR="00206466" w:rsidRDefault="00206466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06466" w14:paraId="69044B30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B11016" w14:textId="77777777" w:rsidR="00206466" w:rsidRDefault="00206466" w:rsidP="00BD084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C300D9" w14:textId="0B0A0F78" w:rsidR="00206466" w:rsidRPr="006F56F6" w:rsidRDefault="00206466" w:rsidP="00BD084F">
            <w:pPr>
              <w:pStyle w:val="bp"/>
              <w:tabs>
                <w:tab w:val="left" w:pos="5685"/>
              </w:tabs>
              <w:rPr>
                <w:color w:val="262626"/>
                <w:sz w:val="24"/>
                <w:szCs w:val="24"/>
              </w:rPr>
            </w:pPr>
            <w:r w:rsidRPr="006F56F6">
              <w:rPr>
                <w:color w:val="262626"/>
                <w:sz w:val="24"/>
                <w:szCs w:val="24"/>
              </w:rPr>
              <w:t xml:space="preserve">Test </w:t>
            </w:r>
            <w:proofErr w:type="spellStart"/>
            <w:r w:rsidRPr="006F56F6">
              <w:rPr>
                <w:color w:val="262626"/>
                <w:sz w:val="24"/>
                <w:szCs w:val="24"/>
              </w:rPr>
              <w:t>findBookingByConfirmationNumber</w:t>
            </w:r>
            <w:proofErr w:type="spellEnd"/>
          </w:p>
        </w:tc>
      </w:tr>
      <w:tr w:rsidR="00206466" w14:paraId="0B7C003E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C55FC7" w14:textId="77777777" w:rsidR="00206466" w:rsidRDefault="00206466" w:rsidP="00BD084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F8525A" w14:textId="77777777" w:rsidR="00206466" w:rsidRPr="00AB6EA3" w:rsidRDefault="00206466" w:rsidP="00BD084F">
            <w:pPr>
              <w:pStyle w:val="bp"/>
              <w:tabs>
                <w:tab w:val="left" w:pos="5685"/>
              </w:tabs>
              <w:rPr>
                <w:color w:val="262626"/>
                <w:sz w:val="24"/>
                <w:szCs w:val="24"/>
              </w:rPr>
            </w:pPr>
            <w:r w:rsidRPr="00AB6EA3">
              <w:rPr>
                <w:color w:val="262626"/>
                <w:sz w:val="24"/>
                <w:szCs w:val="24"/>
              </w:rPr>
              <w:t>Check in - Hotel</w:t>
            </w:r>
          </w:p>
        </w:tc>
      </w:tr>
      <w:tr w:rsidR="00206466" w14:paraId="3BE6FB35" w14:textId="77777777" w:rsidTr="00BD084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F22112F" w14:textId="77777777" w:rsidR="00206466" w:rsidRDefault="00206466" w:rsidP="00BD084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FA0D8F" w14:textId="5FAED644" w:rsidR="00206466" w:rsidRPr="00AB6EA3" w:rsidRDefault="00D91373" w:rsidP="00BD084F">
            <w:pPr>
              <w:pStyle w:val="bp"/>
              <w:ind w:left="-48" w:firstLine="48"/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 xml:space="preserve">Get booking details using the entered </w:t>
            </w:r>
            <w:proofErr w:type="spellStart"/>
            <w:r>
              <w:rPr>
                <w:color w:val="262626"/>
                <w:sz w:val="24"/>
                <w:szCs w:val="24"/>
              </w:rPr>
              <w:t>ConfirmationNumber</w:t>
            </w:r>
            <w:proofErr w:type="spellEnd"/>
            <w:r w:rsidR="0034357B">
              <w:rPr>
                <w:color w:val="262626"/>
                <w:sz w:val="24"/>
                <w:szCs w:val="24"/>
              </w:rPr>
              <w:t>.</w:t>
            </w:r>
          </w:p>
        </w:tc>
      </w:tr>
      <w:tr w:rsidR="00206466" w14:paraId="1A39ED63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73FF0BB" w14:textId="77777777" w:rsidR="00206466" w:rsidRDefault="00206466" w:rsidP="00BD084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02EC8E" w14:textId="008DCB20" w:rsidR="00206466" w:rsidRPr="00AB6EA3" w:rsidRDefault="0022543D" w:rsidP="00BD084F">
            <w:pPr>
              <w:pStyle w:val="bp"/>
              <w:numPr>
                <w:ilvl w:val="0"/>
                <w:numId w:val="31"/>
              </w:numPr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>First two tests should be completed.</w:t>
            </w:r>
          </w:p>
        </w:tc>
      </w:tr>
      <w:tr w:rsidR="00206466" w14:paraId="69A171EB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54B4B9" w14:textId="77777777" w:rsidR="00206466" w:rsidRDefault="00206466" w:rsidP="00BD084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A5FB2B" w14:textId="79D8904E" w:rsidR="00206466" w:rsidRPr="00AB6EA3" w:rsidRDefault="0056668A" w:rsidP="00BD084F">
            <w:pPr>
              <w:pStyle w:val="bp"/>
              <w:numPr>
                <w:ilvl w:val="0"/>
                <w:numId w:val="33"/>
              </w:numPr>
              <w:ind w:left="366" w:firstLine="0"/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 xml:space="preserve">If any booking details regarding the given </w:t>
            </w:r>
            <w:proofErr w:type="spellStart"/>
            <w:r w:rsidR="00365A8C">
              <w:rPr>
                <w:color w:val="262626"/>
                <w:sz w:val="24"/>
                <w:szCs w:val="24"/>
              </w:rPr>
              <w:t>confirmationNumber</w:t>
            </w:r>
            <w:proofErr w:type="spellEnd"/>
            <w:r w:rsidR="00365A8C">
              <w:rPr>
                <w:color w:val="262626"/>
                <w:sz w:val="24"/>
                <w:szCs w:val="24"/>
              </w:rPr>
              <w:t xml:space="preserve"> is stored in the system, should retrieve them back successfully.</w:t>
            </w:r>
          </w:p>
        </w:tc>
      </w:tr>
      <w:tr w:rsidR="00206466" w14:paraId="20B99ACE" w14:textId="77777777" w:rsidTr="00BD084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9C2148" w14:textId="77777777" w:rsidR="00206466" w:rsidRDefault="00206466" w:rsidP="00BD084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B5A9FD" w14:textId="0884F920" w:rsidR="00206466" w:rsidRDefault="004E3E61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Third</w:t>
            </w:r>
            <w:r w:rsidR="00206466">
              <w:rPr>
                <w:b/>
                <w:bCs/>
                <w:color w:val="FF0000"/>
                <w:sz w:val="24"/>
              </w:rPr>
              <w:t xml:space="preserve"> Test</w:t>
            </w:r>
          </w:p>
          <w:p w14:paraId="0D4718DE" w14:textId="77777777" w:rsidR="00206466" w:rsidRDefault="00206466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B91BAD6" w14:textId="77777777" w:rsidR="00206466" w:rsidRDefault="00206466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206466" w14:paraId="5640B07B" w14:textId="77777777" w:rsidTr="00BD084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B749C71" w14:textId="77777777" w:rsidR="00206466" w:rsidRDefault="00206466" w:rsidP="00BD084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3A25918" w14:textId="77777777" w:rsidR="00206466" w:rsidRDefault="00206466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206466" w14:paraId="469E85A3" w14:textId="77777777" w:rsidTr="00BD08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ABF3275" w14:textId="77777777" w:rsidR="00206466" w:rsidRDefault="00206466" w:rsidP="00BD084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3FF68D3" w14:textId="77777777" w:rsidR="00206466" w:rsidRDefault="00206466" w:rsidP="00BD084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8655AF1" w14:textId="77777777" w:rsidR="00206466" w:rsidRDefault="00206466" w:rsidP="00BD084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35EA5CB" w14:textId="77777777" w:rsidR="00206466" w:rsidRDefault="00206466" w:rsidP="00BD084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10B3936" w14:textId="77777777" w:rsidR="00206466" w:rsidRDefault="00206466" w:rsidP="00BD084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06466" w14:paraId="52545722" w14:textId="77777777" w:rsidTr="00DC45C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A0D2" w14:textId="77777777" w:rsidR="00206466" w:rsidRDefault="00206466" w:rsidP="00BD084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D89606" w14:textId="4B2DD6D3" w:rsidR="00206466" w:rsidRPr="00854E58" w:rsidRDefault="00D320F4" w:rsidP="00F81BC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If no </w:t>
            </w:r>
            <w:r w:rsidR="00D97ED8">
              <w:rPr>
                <w:color w:val="262626"/>
                <w:sz w:val="24"/>
                <w:szCs w:val="24"/>
              </w:rPr>
              <w:t>booking</w:t>
            </w:r>
            <w:r>
              <w:rPr>
                <w:color w:val="262626"/>
                <w:sz w:val="24"/>
                <w:szCs w:val="24"/>
              </w:rPr>
              <w:t xml:space="preserve"> </w:t>
            </w:r>
            <w:r w:rsidR="00B4673B">
              <w:rPr>
                <w:color w:val="262626"/>
                <w:sz w:val="24"/>
                <w:szCs w:val="24"/>
              </w:rPr>
              <w:t>has</w:t>
            </w:r>
            <w:r>
              <w:rPr>
                <w:color w:val="262626"/>
                <w:sz w:val="24"/>
                <w:szCs w:val="24"/>
              </w:rPr>
              <w:t xml:space="preserve"> found</w:t>
            </w:r>
            <w:r w:rsidR="00D97ED8">
              <w:rPr>
                <w:color w:val="262626"/>
                <w:sz w:val="24"/>
                <w:szCs w:val="24"/>
              </w:rPr>
              <w:t xml:space="preserve"> to the given </w:t>
            </w:r>
            <w:proofErr w:type="spellStart"/>
            <w:r w:rsidR="00D97ED8">
              <w:rPr>
                <w:color w:val="262626"/>
                <w:sz w:val="24"/>
                <w:szCs w:val="24"/>
              </w:rPr>
              <w:t>ConfirmationNumber</w:t>
            </w:r>
            <w:proofErr w:type="spellEnd"/>
          </w:p>
        </w:tc>
        <w:tc>
          <w:tcPr>
            <w:tcW w:w="5596" w:type="dxa"/>
          </w:tcPr>
          <w:p w14:paraId="250013B0" w14:textId="3523FA9E" w:rsidR="00206466" w:rsidRDefault="00D97ED8" w:rsidP="00BD084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Should give an error </w:t>
            </w:r>
            <w:r w:rsidR="00CB6505">
              <w:rPr>
                <w:sz w:val="24"/>
              </w:rPr>
              <w:t>and the state remain as CHECKIN</w:t>
            </w:r>
          </w:p>
        </w:tc>
        <w:tc>
          <w:tcPr>
            <w:tcW w:w="714" w:type="dxa"/>
          </w:tcPr>
          <w:p w14:paraId="0F000090" w14:textId="77777777" w:rsidR="00206466" w:rsidRDefault="00206466" w:rsidP="00BD084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E223B94" w14:textId="77777777" w:rsidR="00206466" w:rsidRDefault="00206466" w:rsidP="00BD084F">
            <w:pPr>
              <w:pStyle w:val="RowHeadings"/>
              <w:spacing w:before="80" w:after="80"/>
            </w:pPr>
          </w:p>
        </w:tc>
      </w:tr>
      <w:tr w:rsidR="00DC45C2" w14:paraId="0473FDCB" w14:textId="77777777" w:rsidTr="0012291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5C90" w14:textId="43540E77" w:rsidR="00DC45C2" w:rsidRDefault="00DC45C2" w:rsidP="00BD084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547C2" w14:textId="77777777" w:rsidR="00DC45C2" w:rsidRDefault="00DC45C2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If booking details have been found:</w:t>
            </w:r>
          </w:p>
          <w:p w14:paraId="2E71FBDF" w14:textId="0EB49FF3" w:rsidR="00DC45C2" w:rsidRDefault="00DC45C2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     Check whether the booking is ‘</w:t>
            </w:r>
            <w:proofErr w:type="spellStart"/>
            <w:r>
              <w:rPr>
                <w:sz w:val="24"/>
              </w:rPr>
              <w:t>IsPending</w:t>
            </w:r>
            <w:proofErr w:type="spellEnd"/>
            <w:r>
              <w:rPr>
                <w:sz w:val="24"/>
              </w:rPr>
              <w:t>’ or ‘</w:t>
            </w:r>
            <w:proofErr w:type="spellStart"/>
            <w:r>
              <w:rPr>
                <w:sz w:val="24"/>
              </w:rPr>
              <w:t>IsCheckedOut</w:t>
            </w:r>
            <w:proofErr w:type="spellEnd"/>
            <w:r>
              <w:rPr>
                <w:sz w:val="24"/>
              </w:rPr>
              <w:t>’</w:t>
            </w:r>
          </w:p>
        </w:tc>
        <w:tc>
          <w:tcPr>
            <w:tcW w:w="5596" w:type="dxa"/>
          </w:tcPr>
          <w:p w14:paraId="65D861B7" w14:textId="5BEF90F4" w:rsidR="00DC45C2" w:rsidRDefault="00257B9D" w:rsidP="00BD084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Display a message saying ‘Booking </w:t>
            </w:r>
            <w:r w:rsidRPr="00257B9D">
              <w:rPr>
                <w:sz w:val="24"/>
              </w:rPr>
              <w:t>has already been checked in</w:t>
            </w:r>
            <w:r>
              <w:rPr>
                <w:sz w:val="24"/>
              </w:rPr>
              <w:t>’ or ‘</w:t>
            </w:r>
            <w:r w:rsidR="007E2242">
              <w:rPr>
                <w:sz w:val="24"/>
              </w:rPr>
              <w:t xml:space="preserve">Booking’ </w:t>
            </w:r>
            <w:r w:rsidR="007E2242" w:rsidRPr="00257B9D">
              <w:rPr>
                <w:sz w:val="24"/>
              </w:rPr>
              <w:t>has</w:t>
            </w:r>
            <w:r w:rsidRPr="00257B9D">
              <w:rPr>
                <w:sz w:val="24"/>
              </w:rPr>
              <w:t xml:space="preserve"> already been checked out"</w:t>
            </w:r>
            <w:r>
              <w:rPr>
                <w:sz w:val="24"/>
              </w:rPr>
              <w:t>’</w:t>
            </w:r>
          </w:p>
        </w:tc>
        <w:tc>
          <w:tcPr>
            <w:tcW w:w="714" w:type="dxa"/>
          </w:tcPr>
          <w:p w14:paraId="3929A32A" w14:textId="2A9513BE" w:rsidR="00DC45C2" w:rsidRDefault="00FD6ADF" w:rsidP="00BD084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D655B80" w14:textId="77777777" w:rsidR="00DC45C2" w:rsidRDefault="00DC45C2" w:rsidP="00BD084F">
            <w:pPr>
              <w:pStyle w:val="RowHeadings"/>
              <w:spacing w:before="80" w:after="80"/>
            </w:pPr>
          </w:p>
        </w:tc>
      </w:tr>
      <w:tr w:rsidR="00122911" w14:paraId="7F751A84" w14:textId="77777777" w:rsidTr="0057024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17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CE15" w14:textId="77777777" w:rsidR="00122911" w:rsidRDefault="00122911" w:rsidP="00BD084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D5C00B" w14:textId="5209543D" w:rsidR="00122911" w:rsidRDefault="00F81BCF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Check whether the </w:t>
            </w:r>
            <w:r w:rsidR="00C4356B">
              <w:rPr>
                <w:sz w:val="24"/>
              </w:rPr>
              <w:t xml:space="preserve">booked </w:t>
            </w:r>
            <w:r>
              <w:rPr>
                <w:sz w:val="24"/>
              </w:rPr>
              <w:t xml:space="preserve">room </w:t>
            </w:r>
            <w:r w:rsidR="00C4356B">
              <w:rPr>
                <w:sz w:val="24"/>
              </w:rPr>
              <w:t xml:space="preserve">is </w:t>
            </w:r>
            <w:proofErr w:type="spellStart"/>
            <w:r w:rsidR="006C65A3">
              <w:rPr>
                <w:i/>
                <w:iCs/>
                <w:sz w:val="24"/>
              </w:rPr>
              <w:t>Vacant</w:t>
            </w:r>
            <w:r w:rsidRPr="00F81BCF">
              <w:rPr>
                <w:i/>
                <w:iCs/>
                <w:sz w:val="24"/>
              </w:rPr>
              <w:t>Dirty</w:t>
            </w:r>
            <w:proofErr w:type="spellEnd"/>
            <w:r>
              <w:rPr>
                <w:sz w:val="24"/>
              </w:rPr>
              <w:t xml:space="preserve"> or Not;</w:t>
            </w:r>
          </w:p>
          <w:p w14:paraId="3B81E0B5" w14:textId="15F66E61" w:rsidR="00F81BCF" w:rsidRDefault="00F81BCF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            And if not; check if the room is </w:t>
            </w:r>
            <w:proofErr w:type="spellStart"/>
            <w:r>
              <w:rPr>
                <w:i/>
                <w:iCs/>
                <w:sz w:val="24"/>
              </w:rPr>
              <w:t>Vacant</w:t>
            </w:r>
            <w:r w:rsidRPr="00F81BCF">
              <w:rPr>
                <w:i/>
                <w:iCs/>
                <w:sz w:val="24"/>
              </w:rPr>
              <w:t>Clean</w:t>
            </w:r>
            <w:proofErr w:type="spellEnd"/>
            <w:r w:rsidR="007000F1">
              <w:rPr>
                <w:sz w:val="24"/>
              </w:rPr>
              <w:t xml:space="preserve"> or </w:t>
            </w:r>
            <w:proofErr w:type="spellStart"/>
            <w:r w:rsidR="007000F1" w:rsidRPr="007000F1">
              <w:rPr>
                <w:i/>
                <w:iCs/>
                <w:sz w:val="24"/>
              </w:rPr>
              <w:t>InspectionR</w:t>
            </w:r>
            <w:r w:rsidRPr="007000F1">
              <w:rPr>
                <w:i/>
                <w:iCs/>
                <w:sz w:val="24"/>
              </w:rPr>
              <w:t>equired</w:t>
            </w:r>
            <w:proofErr w:type="spellEnd"/>
            <w:r>
              <w:rPr>
                <w:sz w:val="24"/>
              </w:rPr>
              <w:t xml:space="preserve"> room by a supervisor</w:t>
            </w:r>
          </w:p>
        </w:tc>
        <w:tc>
          <w:tcPr>
            <w:tcW w:w="5596" w:type="dxa"/>
          </w:tcPr>
          <w:p w14:paraId="202B2577" w14:textId="6B29171D" w:rsidR="00122911" w:rsidRDefault="008B34D1" w:rsidP="00BD084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proofErr w:type="spellStart"/>
            <w:r>
              <w:rPr>
                <w:i/>
                <w:iCs/>
                <w:sz w:val="24"/>
              </w:rPr>
              <w:t>Vacant</w:t>
            </w:r>
            <w:r w:rsidRPr="00F81BCF">
              <w:rPr>
                <w:i/>
                <w:iCs/>
                <w:sz w:val="24"/>
              </w:rPr>
              <w:t>Dirty</w:t>
            </w:r>
            <w:proofErr w:type="spellEnd"/>
            <w:r>
              <w:rPr>
                <w:sz w:val="24"/>
              </w:rPr>
              <w:t xml:space="preserve"> </w:t>
            </w:r>
            <w:r w:rsidR="00F81BCF">
              <w:rPr>
                <w:sz w:val="24"/>
              </w:rPr>
              <w:t>should give an error message</w:t>
            </w:r>
          </w:p>
          <w:p w14:paraId="6443762E" w14:textId="2ED8F56F" w:rsidR="00F81BCF" w:rsidRDefault="00D7792D" w:rsidP="00BD084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proofErr w:type="spellStart"/>
            <w:r>
              <w:rPr>
                <w:i/>
                <w:iCs/>
                <w:sz w:val="24"/>
              </w:rPr>
              <w:t>Vacant</w:t>
            </w:r>
            <w:r w:rsidRPr="00F81BCF">
              <w:rPr>
                <w:i/>
                <w:iCs/>
                <w:sz w:val="24"/>
              </w:rPr>
              <w:t>Clean</w:t>
            </w:r>
            <w:proofErr w:type="spellEnd"/>
            <w:r>
              <w:rPr>
                <w:sz w:val="24"/>
              </w:rPr>
              <w:t xml:space="preserve"> </w:t>
            </w:r>
            <w:r w:rsidR="006C65A3">
              <w:rPr>
                <w:sz w:val="24"/>
              </w:rPr>
              <w:t xml:space="preserve">program continues with </w:t>
            </w:r>
            <w:proofErr w:type="spellStart"/>
            <w:r w:rsidR="006C65A3">
              <w:rPr>
                <w:sz w:val="24"/>
              </w:rPr>
              <w:t>checkin</w:t>
            </w:r>
            <w:proofErr w:type="spellEnd"/>
            <w:r w:rsidR="006C65A3">
              <w:rPr>
                <w:sz w:val="24"/>
              </w:rPr>
              <w:t xml:space="preserve"> details</w:t>
            </w:r>
          </w:p>
          <w:p w14:paraId="00965ADF" w14:textId="1DDEDA54" w:rsidR="006C65A3" w:rsidRDefault="006C65A3" w:rsidP="00BD084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proofErr w:type="spellStart"/>
            <w:r w:rsidR="00EB0ADA" w:rsidRPr="007000F1">
              <w:rPr>
                <w:i/>
                <w:iCs/>
                <w:sz w:val="24"/>
              </w:rPr>
              <w:t>InspectionRequired</w:t>
            </w:r>
            <w:proofErr w:type="spellEnd"/>
            <w:r w:rsidR="00EB0AD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should give a </w:t>
            </w:r>
            <w:r w:rsidRPr="00D02CF2">
              <w:rPr>
                <w:sz w:val="24"/>
                <w:u w:val="single"/>
              </w:rPr>
              <w:t>Warning</w:t>
            </w:r>
            <w:r>
              <w:rPr>
                <w:sz w:val="24"/>
              </w:rPr>
              <w:t xml:space="preserve"> Message</w:t>
            </w:r>
          </w:p>
        </w:tc>
        <w:tc>
          <w:tcPr>
            <w:tcW w:w="714" w:type="dxa"/>
          </w:tcPr>
          <w:p w14:paraId="249E5DC7" w14:textId="77777777" w:rsidR="00122911" w:rsidRDefault="00F81BCF" w:rsidP="00BD084F">
            <w:pPr>
              <w:pStyle w:val="RowHeadings"/>
              <w:spacing w:before="80" w:after="80"/>
              <w:jc w:val="center"/>
            </w:pPr>
            <w:r>
              <w:t>X</w:t>
            </w:r>
          </w:p>
          <w:p w14:paraId="2328CBB2" w14:textId="320B8388" w:rsidR="006C65A3" w:rsidRDefault="006C65A3" w:rsidP="006C65A3">
            <w:pPr>
              <w:pStyle w:val="RowHeadings"/>
              <w:spacing w:before="80" w:after="80"/>
            </w:pPr>
            <w:r>
              <w:t xml:space="preserve">   X</w:t>
            </w:r>
          </w:p>
        </w:tc>
        <w:tc>
          <w:tcPr>
            <w:tcW w:w="714" w:type="dxa"/>
          </w:tcPr>
          <w:p w14:paraId="522DB73A" w14:textId="77777777" w:rsidR="00122911" w:rsidRDefault="00122911" w:rsidP="00BD084F">
            <w:pPr>
              <w:pStyle w:val="RowHeadings"/>
              <w:spacing w:before="80" w:after="80"/>
            </w:pPr>
          </w:p>
          <w:p w14:paraId="45613A8E" w14:textId="77777777" w:rsidR="006C65A3" w:rsidRDefault="006C65A3" w:rsidP="00BD084F">
            <w:pPr>
              <w:pStyle w:val="RowHeadings"/>
              <w:spacing w:before="80" w:after="80"/>
            </w:pPr>
          </w:p>
          <w:p w14:paraId="6F1B255C" w14:textId="3CF25618" w:rsidR="006C65A3" w:rsidRDefault="006C65A3" w:rsidP="00BD084F">
            <w:pPr>
              <w:pStyle w:val="RowHeadings"/>
              <w:spacing w:before="80" w:after="80"/>
            </w:pPr>
            <w:r>
              <w:t>X</w:t>
            </w:r>
          </w:p>
        </w:tc>
      </w:tr>
      <w:tr w:rsidR="0057024C" w14:paraId="6B164276" w14:textId="77777777" w:rsidTr="00ED741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17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DF97" w14:textId="77777777" w:rsidR="0057024C" w:rsidRDefault="0057024C" w:rsidP="00BD084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34A1E3" w14:textId="198E2CDF" w:rsidR="0057024C" w:rsidRDefault="00C33FC4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If the booked room is ready</w:t>
            </w:r>
          </w:p>
        </w:tc>
        <w:tc>
          <w:tcPr>
            <w:tcW w:w="5596" w:type="dxa"/>
          </w:tcPr>
          <w:p w14:paraId="73504466" w14:textId="77777777" w:rsidR="0057024C" w:rsidRDefault="00C33FC4" w:rsidP="00BD084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the details should retrieve:</w:t>
            </w:r>
          </w:p>
          <w:p w14:paraId="70334905" w14:textId="0AA32F0A" w:rsidR="00C33FC4" w:rsidRDefault="00C33FC4" w:rsidP="00BD084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Ex: Room Description/ Room Id/ </w:t>
            </w:r>
            <w:proofErr w:type="spellStart"/>
            <w:r>
              <w:rPr>
                <w:sz w:val="24"/>
              </w:rPr>
              <w:t>ArrivalDate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StayLength</w:t>
            </w:r>
            <w:proofErr w:type="spellEnd"/>
            <w:r>
              <w:rPr>
                <w:sz w:val="24"/>
              </w:rPr>
              <w:t>, Guest details and Card Details</w:t>
            </w:r>
          </w:p>
        </w:tc>
        <w:tc>
          <w:tcPr>
            <w:tcW w:w="714" w:type="dxa"/>
          </w:tcPr>
          <w:p w14:paraId="7A85308F" w14:textId="642B2742" w:rsidR="0057024C" w:rsidRDefault="008912C3" w:rsidP="00BD084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62A4E5F1" w14:textId="77777777" w:rsidR="0057024C" w:rsidRDefault="0057024C" w:rsidP="00BD084F">
            <w:pPr>
              <w:pStyle w:val="RowHeadings"/>
              <w:spacing w:before="80" w:after="80"/>
            </w:pPr>
          </w:p>
        </w:tc>
      </w:tr>
      <w:tr w:rsidR="00760F21" w14:paraId="05363FFB" w14:textId="77777777" w:rsidTr="00ED741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17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A014" w14:textId="77777777" w:rsidR="00760F21" w:rsidRDefault="00760F21" w:rsidP="00BD084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199D30" w14:textId="4AC7566C" w:rsidR="00760F21" w:rsidRDefault="00760F21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Ask a confirmation question before </w:t>
            </w:r>
            <w:r w:rsidR="00165A38">
              <w:rPr>
                <w:sz w:val="24"/>
              </w:rPr>
              <w:t>submitting</w:t>
            </w:r>
            <w:r>
              <w:rPr>
                <w:sz w:val="24"/>
              </w:rPr>
              <w:t xml:space="preserve"> fully.</w:t>
            </w:r>
          </w:p>
          <w:p w14:paraId="3CC9DA16" w14:textId="32AF63AD" w:rsidR="00760F21" w:rsidRDefault="00760F21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“Are you sure you want to </w:t>
            </w:r>
            <w:proofErr w:type="spellStart"/>
            <w:r>
              <w:rPr>
                <w:sz w:val="24"/>
              </w:rPr>
              <w:t>checkin</w:t>
            </w:r>
            <w:proofErr w:type="spellEnd"/>
            <w:r>
              <w:rPr>
                <w:sz w:val="24"/>
              </w:rPr>
              <w:t>?”</w:t>
            </w:r>
          </w:p>
        </w:tc>
        <w:tc>
          <w:tcPr>
            <w:tcW w:w="5596" w:type="dxa"/>
          </w:tcPr>
          <w:p w14:paraId="26C04806" w14:textId="70E2690F" w:rsidR="00760F21" w:rsidRDefault="00760F21" w:rsidP="00BD084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If type ‘Y’ for yes</w:t>
            </w:r>
            <w:r w:rsidR="003D5C13">
              <w:rPr>
                <w:sz w:val="24"/>
              </w:rPr>
              <w:t>,</w:t>
            </w:r>
            <w:r>
              <w:rPr>
                <w:sz w:val="24"/>
              </w:rPr>
              <w:t xml:space="preserve"> the </w:t>
            </w:r>
            <w:r w:rsidR="003C13AF">
              <w:rPr>
                <w:sz w:val="24"/>
              </w:rPr>
              <w:t>program</w:t>
            </w:r>
            <w:r>
              <w:rPr>
                <w:sz w:val="24"/>
              </w:rPr>
              <w:t xml:space="preserve"> saves the booking as a </w:t>
            </w:r>
            <w:proofErr w:type="spellStart"/>
            <w:r>
              <w:rPr>
                <w:sz w:val="24"/>
              </w:rPr>
              <w:t>checkin</w:t>
            </w:r>
            <w:proofErr w:type="spellEnd"/>
            <w:r>
              <w:rPr>
                <w:sz w:val="24"/>
              </w:rPr>
              <w:t xml:space="preserve"> and if typed ‘N’ as No, an error message will be displayed.</w:t>
            </w:r>
          </w:p>
        </w:tc>
        <w:tc>
          <w:tcPr>
            <w:tcW w:w="714" w:type="dxa"/>
          </w:tcPr>
          <w:p w14:paraId="3997D357" w14:textId="53515564" w:rsidR="00760F21" w:rsidRDefault="00BB78A6" w:rsidP="00BD084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0937D2F" w14:textId="77777777" w:rsidR="00760F21" w:rsidRDefault="00760F21" w:rsidP="00BD084F">
            <w:pPr>
              <w:pStyle w:val="RowHeadings"/>
              <w:spacing w:before="80" w:after="80"/>
            </w:pPr>
          </w:p>
        </w:tc>
      </w:tr>
      <w:tr w:rsidR="00ED7415" w14:paraId="7932F58F" w14:textId="77777777" w:rsidTr="00B36FD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17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C12E" w14:textId="77777777" w:rsidR="00ED7415" w:rsidRDefault="00ED7415" w:rsidP="00BD084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48C8D1" w14:textId="4412B33B" w:rsidR="00ED7415" w:rsidRDefault="007461EB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Check the current State</w:t>
            </w:r>
          </w:p>
        </w:tc>
        <w:tc>
          <w:tcPr>
            <w:tcW w:w="5596" w:type="dxa"/>
          </w:tcPr>
          <w:p w14:paraId="614CE239" w14:textId="0721EB2B" w:rsidR="00ED7415" w:rsidRDefault="007461EB" w:rsidP="00BD084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If state = ‘CHECKING’ it should change to ‘CONFIRMING’ </w:t>
            </w:r>
          </w:p>
        </w:tc>
        <w:tc>
          <w:tcPr>
            <w:tcW w:w="714" w:type="dxa"/>
          </w:tcPr>
          <w:p w14:paraId="5D8F9EEA" w14:textId="3B478A17" w:rsidR="00ED7415" w:rsidRDefault="007461EB" w:rsidP="00BD084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69D05AA9" w14:textId="77777777" w:rsidR="00ED7415" w:rsidRDefault="00ED7415" w:rsidP="00BD084F">
            <w:pPr>
              <w:pStyle w:val="RowHeadings"/>
              <w:spacing w:before="80" w:after="80"/>
            </w:pPr>
          </w:p>
        </w:tc>
      </w:tr>
      <w:tr w:rsidR="00B36FD1" w14:paraId="498E7924" w14:textId="77777777" w:rsidTr="006C65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17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F8207D1" w14:textId="77777777" w:rsidR="00B36FD1" w:rsidRDefault="00B36FD1" w:rsidP="00BD084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A72B7AB" w14:textId="08B9E886" w:rsidR="00B36FD1" w:rsidRDefault="00B36FD1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Test particular room’s status after successfully </w:t>
            </w:r>
            <w:proofErr w:type="spellStart"/>
            <w:r>
              <w:rPr>
                <w:sz w:val="24"/>
              </w:rPr>
              <w:t>checkin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596" w:type="dxa"/>
          </w:tcPr>
          <w:p w14:paraId="3DFCCD53" w14:textId="1D1427CA" w:rsidR="00B36FD1" w:rsidRDefault="0013450D" w:rsidP="00BD084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Room’s status should be changed to ‘</w:t>
            </w:r>
            <w:r w:rsidR="00311A79">
              <w:rPr>
                <w:color w:val="262626"/>
                <w:sz w:val="24"/>
                <w:szCs w:val="24"/>
              </w:rPr>
              <w:t>OCCUPIED</w:t>
            </w:r>
          </w:p>
        </w:tc>
        <w:tc>
          <w:tcPr>
            <w:tcW w:w="714" w:type="dxa"/>
          </w:tcPr>
          <w:p w14:paraId="265DB774" w14:textId="77777777" w:rsidR="00B36FD1" w:rsidRDefault="00B36FD1" w:rsidP="00BD084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7453AFDC" w14:textId="4EE3E522" w:rsidR="00B36FD1" w:rsidRDefault="0013450D" w:rsidP="00BD084F">
            <w:pPr>
              <w:pStyle w:val="RowHeadings"/>
              <w:spacing w:before="80" w:after="80"/>
            </w:pPr>
            <w:r>
              <w:t>X</w:t>
            </w:r>
          </w:p>
        </w:tc>
      </w:tr>
    </w:tbl>
    <w:p w14:paraId="05C0C7AB" w14:textId="4FB89AA0" w:rsidR="00206466" w:rsidRDefault="00206466" w:rsidP="00780A9A">
      <w:pPr>
        <w:pStyle w:val="bp"/>
        <w:spacing w:before="0" w:after="0"/>
      </w:pPr>
    </w:p>
    <w:p w14:paraId="7810CC1B" w14:textId="38D45CB6" w:rsidR="00206466" w:rsidRDefault="00206466" w:rsidP="00780A9A">
      <w:pPr>
        <w:pStyle w:val="bp"/>
        <w:spacing w:before="0" w:after="0"/>
      </w:pPr>
    </w:p>
    <w:p w14:paraId="4B3484B8" w14:textId="134C3C46" w:rsidR="00206466" w:rsidRDefault="00206466" w:rsidP="00780A9A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3F2A" w14:paraId="356A27B7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CF5B716" w14:textId="77777777" w:rsidR="00B93F2A" w:rsidRDefault="00B93F2A" w:rsidP="00BD084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7DAD33" w14:textId="5AE91999" w:rsidR="00B93F2A" w:rsidRPr="00B93F2A" w:rsidRDefault="00B93F2A" w:rsidP="00BD084F">
            <w:pPr>
              <w:pStyle w:val="bp"/>
              <w:tabs>
                <w:tab w:val="left" w:pos="5685"/>
              </w:tabs>
              <w:rPr>
                <w:color w:val="262626"/>
                <w:sz w:val="24"/>
                <w:szCs w:val="24"/>
              </w:rPr>
            </w:pPr>
            <w:r w:rsidRPr="00B93F2A">
              <w:rPr>
                <w:color w:val="262626"/>
                <w:sz w:val="24"/>
                <w:szCs w:val="24"/>
              </w:rPr>
              <w:t>Test</w:t>
            </w:r>
            <w:r>
              <w:rPr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B93F2A">
              <w:rPr>
                <w:color w:val="262626"/>
                <w:sz w:val="24"/>
                <w:szCs w:val="24"/>
              </w:rPr>
              <w:t>checkInConfirmed</w:t>
            </w:r>
            <w:proofErr w:type="spellEnd"/>
          </w:p>
        </w:tc>
      </w:tr>
      <w:tr w:rsidR="00B93F2A" w14:paraId="2E651F7A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825512" w14:textId="77777777" w:rsidR="00B93F2A" w:rsidRDefault="00B93F2A" w:rsidP="00BD084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067937" w14:textId="77777777" w:rsidR="00B93F2A" w:rsidRPr="00B93F2A" w:rsidRDefault="00B93F2A" w:rsidP="00BD084F">
            <w:pPr>
              <w:pStyle w:val="bp"/>
              <w:tabs>
                <w:tab w:val="left" w:pos="5685"/>
              </w:tabs>
              <w:rPr>
                <w:color w:val="262626"/>
                <w:sz w:val="24"/>
                <w:szCs w:val="24"/>
              </w:rPr>
            </w:pPr>
            <w:r w:rsidRPr="00B93F2A">
              <w:rPr>
                <w:color w:val="262626"/>
                <w:sz w:val="24"/>
                <w:szCs w:val="24"/>
              </w:rPr>
              <w:t>Check in - Hotel</w:t>
            </w:r>
          </w:p>
        </w:tc>
      </w:tr>
      <w:tr w:rsidR="00B93F2A" w14:paraId="4E7A8E57" w14:textId="77777777" w:rsidTr="00BD084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7565C1" w14:textId="77777777" w:rsidR="00B93F2A" w:rsidRDefault="00B93F2A" w:rsidP="00BD084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CDA688" w14:textId="45E265EB" w:rsidR="00B93F2A" w:rsidRPr="00B93F2A" w:rsidRDefault="004A42E1" w:rsidP="00BD084F">
            <w:pPr>
              <w:pStyle w:val="bp"/>
              <w:ind w:left="-48" w:firstLine="48"/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>To test confirmation of the check in use case.</w:t>
            </w:r>
          </w:p>
        </w:tc>
      </w:tr>
      <w:tr w:rsidR="00B93F2A" w14:paraId="71AFE938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B37EC4" w14:textId="77777777" w:rsidR="00B93F2A" w:rsidRDefault="00B93F2A" w:rsidP="00BD084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D8EB24" w14:textId="5BF778A9" w:rsidR="00165A38" w:rsidRPr="00165A38" w:rsidRDefault="00165A38" w:rsidP="00165A38">
            <w:pPr>
              <w:pStyle w:val="bp"/>
              <w:numPr>
                <w:ilvl w:val="0"/>
                <w:numId w:val="31"/>
              </w:numPr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>State should be changed to ‘CONFIRMING’ state.</w:t>
            </w:r>
          </w:p>
          <w:p w14:paraId="0CFD6F9F" w14:textId="0B230159" w:rsidR="00B93F2A" w:rsidRPr="00B93F2A" w:rsidRDefault="00330A3C" w:rsidP="00BD084F">
            <w:pPr>
              <w:pStyle w:val="bp"/>
              <w:numPr>
                <w:ilvl w:val="0"/>
                <w:numId w:val="31"/>
              </w:numPr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>All the booking details should be saved and booked room should be removed from the available room list (Available vacant clean room list)</w:t>
            </w:r>
          </w:p>
        </w:tc>
      </w:tr>
      <w:tr w:rsidR="00B93F2A" w14:paraId="41078F16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930DF9" w14:textId="77777777" w:rsidR="00B93F2A" w:rsidRDefault="00B93F2A" w:rsidP="00BD084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A90E44" w14:textId="77777777" w:rsidR="00B93F2A" w:rsidRDefault="00BD4DA7" w:rsidP="00BD084F">
            <w:pPr>
              <w:pStyle w:val="bp"/>
              <w:numPr>
                <w:ilvl w:val="0"/>
                <w:numId w:val="33"/>
              </w:numPr>
              <w:ind w:left="366" w:firstLine="0"/>
              <w:rPr>
                <w:color w:val="262626"/>
                <w:sz w:val="24"/>
                <w:szCs w:val="24"/>
              </w:rPr>
            </w:pPr>
            <w:proofErr w:type="spellStart"/>
            <w:r>
              <w:rPr>
                <w:color w:val="262626"/>
                <w:sz w:val="24"/>
                <w:szCs w:val="24"/>
              </w:rPr>
              <w:t>Checkin</w:t>
            </w:r>
            <w:proofErr w:type="spellEnd"/>
            <w:r>
              <w:rPr>
                <w:color w:val="262626"/>
                <w:sz w:val="24"/>
                <w:szCs w:val="24"/>
              </w:rPr>
              <w:t xml:space="preserve"> successfully completed</w:t>
            </w:r>
            <w:r w:rsidR="00E93D9F">
              <w:rPr>
                <w:color w:val="262626"/>
                <w:sz w:val="24"/>
                <w:szCs w:val="24"/>
              </w:rPr>
              <w:t xml:space="preserve"> and Room state should be updated to OCCUPIED.</w:t>
            </w:r>
          </w:p>
          <w:p w14:paraId="188BAA0E" w14:textId="6C49F328" w:rsidR="00E81361" w:rsidRPr="00B93F2A" w:rsidRDefault="00E81361" w:rsidP="00BD084F">
            <w:pPr>
              <w:pStyle w:val="bp"/>
              <w:numPr>
                <w:ilvl w:val="0"/>
                <w:numId w:val="33"/>
              </w:numPr>
              <w:ind w:left="366" w:firstLine="0"/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>Booking states changed to ‘CHECKED_IN’</w:t>
            </w:r>
          </w:p>
        </w:tc>
      </w:tr>
      <w:tr w:rsidR="00B93F2A" w14:paraId="0EB884AA" w14:textId="77777777" w:rsidTr="00BD084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091B14" w14:textId="77777777" w:rsidR="00B93F2A" w:rsidRDefault="00B93F2A" w:rsidP="00BD084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60B12C" w14:textId="7B53BFAC" w:rsidR="00B93F2A" w:rsidRDefault="00A669BE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Forth</w:t>
            </w:r>
            <w:r w:rsidR="00B93F2A">
              <w:rPr>
                <w:b/>
                <w:bCs/>
                <w:color w:val="FF0000"/>
                <w:sz w:val="24"/>
              </w:rPr>
              <w:t xml:space="preserve"> Test</w:t>
            </w:r>
          </w:p>
          <w:p w14:paraId="5A79B5D5" w14:textId="77777777" w:rsidR="00B93F2A" w:rsidRDefault="00B93F2A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0A4185D9" w14:textId="77777777" w:rsidR="00B93F2A" w:rsidRDefault="00B93F2A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B93F2A" w14:paraId="5EAF3592" w14:textId="77777777" w:rsidTr="00BD084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7C63563" w14:textId="77777777" w:rsidR="00B93F2A" w:rsidRDefault="00B93F2A" w:rsidP="00BD084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FB09AE" w14:textId="77777777" w:rsidR="00B93F2A" w:rsidRDefault="00B93F2A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B93F2A" w14:paraId="779ABF35" w14:textId="77777777" w:rsidTr="00BD08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2A70852" w14:textId="77777777" w:rsidR="00B93F2A" w:rsidRDefault="00B93F2A" w:rsidP="00BD084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CF6E2F1" w14:textId="77777777" w:rsidR="00B93F2A" w:rsidRDefault="00B93F2A" w:rsidP="00BD084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66D1764" w14:textId="77777777" w:rsidR="00B93F2A" w:rsidRDefault="00B93F2A" w:rsidP="00BD084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22707A9" w14:textId="77777777" w:rsidR="00B93F2A" w:rsidRDefault="00B93F2A" w:rsidP="00BD084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E5D97F0" w14:textId="77777777" w:rsidR="00B93F2A" w:rsidRDefault="00B93F2A" w:rsidP="00BD084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3F2A" w14:paraId="25417996" w14:textId="77777777" w:rsidTr="00BD08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6A6391C" w14:textId="77777777" w:rsidR="00B93F2A" w:rsidRDefault="00B93F2A" w:rsidP="00BD084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1E9AD88" w14:textId="45217B80" w:rsidR="00B93F2A" w:rsidRDefault="00B65C8C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Test the current state of the project</w:t>
            </w:r>
            <w:r w:rsidR="00B93F2A">
              <w:rPr>
                <w:sz w:val="24"/>
              </w:rPr>
              <w:t xml:space="preserve"> </w:t>
            </w:r>
          </w:p>
          <w:p w14:paraId="6CB30362" w14:textId="77777777" w:rsidR="00B93F2A" w:rsidRDefault="00B93F2A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14:paraId="2A95C3A9" w14:textId="77777777" w:rsidR="00B93F2A" w:rsidRPr="00854E58" w:rsidRDefault="00B93F2A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14:paraId="4E7FE404" w14:textId="1AF42051" w:rsidR="00B93F2A" w:rsidRDefault="00B65C8C" w:rsidP="00BD084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If state = ‘</w:t>
            </w:r>
            <w:r w:rsidRPr="00B65C8C">
              <w:rPr>
                <w:sz w:val="24"/>
              </w:rPr>
              <w:t xml:space="preserve">CHECKED_IN </w:t>
            </w:r>
            <w:r>
              <w:rPr>
                <w:sz w:val="24"/>
              </w:rPr>
              <w:t>then continue with the rest of the application and</w:t>
            </w:r>
            <w:r w:rsidR="00DB5982">
              <w:rPr>
                <w:sz w:val="24"/>
              </w:rPr>
              <w:t>, display a message</w:t>
            </w:r>
          </w:p>
        </w:tc>
        <w:tc>
          <w:tcPr>
            <w:tcW w:w="714" w:type="dxa"/>
          </w:tcPr>
          <w:p w14:paraId="1B5B3B15" w14:textId="77777777" w:rsidR="00B93F2A" w:rsidRDefault="00B93F2A" w:rsidP="00BD084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5F64F00" w14:textId="77777777" w:rsidR="00B93F2A" w:rsidRDefault="00B93F2A" w:rsidP="00BD084F">
            <w:pPr>
              <w:pStyle w:val="RowHeadings"/>
              <w:spacing w:before="80" w:after="80"/>
            </w:pPr>
          </w:p>
        </w:tc>
      </w:tr>
    </w:tbl>
    <w:p w14:paraId="78F2BD11" w14:textId="46842C6C" w:rsidR="007A78F4" w:rsidRDefault="007A78F4" w:rsidP="00780A9A">
      <w:pPr>
        <w:pStyle w:val="bp"/>
        <w:spacing w:before="0" w:after="0"/>
      </w:pPr>
    </w:p>
    <w:p w14:paraId="30EF4E0F" w14:textId="77777777" w:rsidR="00B01942" w:rsidRDefault="00206466" w:rsidP="00780A9A">
      <w:pPr>
        <w:pStyle w:val="bp"/>
        <w:spacing w:before="0" w:after="0"/>
      </w:pPr>
      <w:r w:rsidRPr="007A78F4"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01942" w14:paraId="61DEF668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926565" w14:textId="77777777" w:rsidR="00B01942" w:rsidRDefault="00B01942" w:rsidP="00BD084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48CC9F" w14:textId="77777777" w:rsidR="00B01942" w:rsidRPr="00B93F2A" w:rsidRDefault="00B01942" w:rsidP="00BD084F">
            <w:pPr>
              <w:pStyle w:val="bp"/>
              <w:tabs>
                <w:tab w:val="left" w:pos="5685"/>
              </w:tabs>
              <w:rPr>
                <w:color w:val="262626"/>
                <w:sz w:val="24"/>
                <w:szCs w:val="24"/>
              </w:rPr>
            </w:pPr>
            <w:r w:rsidRPr="00B93F2A">
              <w:rPr>
                <w:color w:val="262626"/>
                <w:sz w:val="24"/>
                <w:szCs w:val="24"/>
              </w:rPr>
              <w:t>Test</w:t>
            </w:r>
            <w:r>
              <w:rPr>
                <w:color w:val="262626"/>
                <w:sz w:val="24"/>
                <w:szCs w:val="24"/>
              </w:rPr>
              <w:t xml:space="preserve"> </w:t>
            </w:r>
            <w:proofErr w:type="spellStart"/>
            <w:r w:rsidRPr="00B93F2A">
              <w:rPr>
                <w:color w:val="262626"/>
                <w:sz w:val="24"/>
                <w:szCs w:val="24"/>
              </w:rPr>
              <w:t>checkInConfirmed</w:t>
            </w:r>
            <w:proofErr w:type="spellEnd"/>
          </w:p>
        </w:tc>
      </w:tr>
      <w:tr w:rsidR="00B01942" w14:paraId="517F3EC1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9FDD5B" w14:textId="77777777" w:rsidR="00B01942" w:rsidRDefault="00B01942" w:rsidP="00BD084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FBC347" w14:textId="77777777" w:rsidR="00B01942" w:rsidRPr="00B93F2A" w:rsidRDefault="00B01942" w:rsidP="00BD084F">
            <w:pPr>
              <w:pStyle w:val="bp"/>
              <w:tabs>
                <w:tab w:val="left" w:pos="5685"/>
              </w:tabs>
              <w:rPr>
                <w:color w:val="262626"/>
                <w:sz w:val="24"/>
                <w:szCs w:val="24"/>
              </w:rPr>
            </w:pPr>
            <w:r w:rsidRPr="00B93F2A">
              <w:rPr>
                <w:color w:val="262626"/>
                <w:sz w:val="24"/>
                <w:szCs w:val="24"/>
              </w:rPr>
              <w:t>Check in - Hotel</w:t>
            </w:r>
          </w:p>
        </w:tc>
      </w:tr>
      <w:tr w:rsidR="00B01942" w14:paraId="7E42F78E" w14:textId="77777777" w:rsidTr="00BD084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97424A" w14:textId="77777777" w:rsidR="00B01942" w:rsidRDefault="00B01942" w:rsidP="00BD084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D6D1FF" w14:textId="77777777" w:rsidR="00B01942" w:rsidRPr="00B93F2A" w:rsidRDefault="00B01942" w:rsidP="00BD084F">
            <w:pPr>
              <w:pStyle w:val="bp"/>
              <w:ind w:left="-48" w:firstLine="48"/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>To test confirmation of the check in use case.</w:t>
            </w:r>
          </w:p>
        </w:tc>
      </w:tr>
      <w:tr w:rsidR="00B01942" w14:paraId="67E5490A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1FED35" w14:textId="77777777" w:rsidR="00B01942" w:rsidRDefault="00B01942" w:rsidP="00BD084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DBF660" w14:textId="77777777" w:rsidR="00B01942" w:rsidRPr="00165A38" w:rsidRDefault="00B01942" w:rsidP="00BD084F">
            <w:pPr>
              <w:pStyle w:val="bp"/>
              <w:numPr>
                <w:ilvl w:val="0"/>
                <w:numId w:val="31"/>
              </w:numPr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>State should be changed to ‘CONFIRMING’ state.</w:t>
            </w:r>
          </w:p>
          <w:p w14:paraId="42879ED6" w14:textId="77777777" w:rsidR="00B01942" w:rsidRPr="00B93F2A" w:rsidRDefault="00B01942" w:rsidP="00BD084F">
            <w:pPr>
              <w:pStyle w:val="bp"/>
              <w:numPr>
                <w:ilvl w:val="0"/>
                <w:numId w:val="31"/>
              </w:numPr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>All the booking details should be saved and booked room should be removed from the available room list (Available vacant clean room list)</w:t>
            </w:r>
          </w:p>
        </w:tc>
      </w:tr>
      <w:tr w:rsidR="00B01942" w14:paraId="37DEF447" w14:textId="77777777" w:rsidTr="00BD084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2FE18B" w14:textId="77777777" w:rsidR="00B01942" w:rsidRDefault="00B01942" w:rsidP="00BD084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EC7453" w14:textId="77777777" w:rsidR="00B01942" w:rsidRDefault="00B01942" w:rsidP="00BD084F">
            <w:pPr>
              <w:pStyle w:val="bp"/>
              <w:numPr>
                <w:ilvl w:val="0"/>
                <w:numId w:val="33"/>
              </w:numPr>
              <w:ind w:left="366" w:firstLine="0"/>
              <w:rPr>
                <w:color w:val="262626"/>
                <w:sz w:val="24"/>
                <w:szCs w:val="24"/>
              </w:rPr>
            </w:pPr>
            <w:proofErr w:type="spellStart"/>
            <w:r>
              <w:rPr>
                <w:color w:val="262626"/>
                <w:sz w:val="24"/>
                <w:szCs w:val="24"/>
              </w:rPr>
              <w:t>Checkin</w:t>
            </w:r>
            <w:proofErr w:type="spellEnd"/>
            <w:r>
              <w:rPr>
                <w:color w:val="262626"/>
                <w:sz w:val="24"/>
                <w:szCs w:val="24"/>
              </w:rPr>
              <w:t xml:space="preserve"> successfully completed and Room state should be updated to OCCUPIED.</w:t>
            </w:r>
          </w:p>
          <w:p w14:paraId="47378465" w14:textId="77777777" w:rsidR="00B01942" w:rsidRPr="00B93F2A" w:rsidRDefault="00B01942" w:rsidP="00BD084F">
            <w:pPr>
              <w:pStyle w:val="bp"/>
              <w:numPr>
                <w:ilvl w:val="0"/>
                <w:numId w:val="33"/>
              </w:numPr>
              <w:ind w:left="366" w:firstLine="0"/>
              <w:rPr>
                <w:color w:val="262626"/>
                <w:sz w:val="24"/>
                <w:szCs w:val="24"/>
              </w:rPr>
            </w:pPr>
            <w:r>
              <w:rPr>
                <w:color w:val="262626"/>
                <w:sz w:val="24"/>
                <w:szCs w:val="24"/>
              </w:rPr>
              <w:t>Booking states changed to ‘CHECKED_IN’</w:t>
            </w:r>
          </w:p>
        </w:tc>
      </w:tr>
      <w:tr w:rsidR="00B01942" w14:paraId="6616DDFE" w14:textId="77777777" w:rsidTr="00BD084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F4E1C9C" w14:textId="77777777" w:rsidR="00B01942" w:rsidRDefault="00B01942" w:rsidP="00BD084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AC7E2F" w14:textId="77777777" w:rsidR="00B01942" w:rsidRDefault="00B01942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Forth Test</w:t>
            </w:r>
          </w:p>
          <w:p w14:paraId="5E71D878" w14:textId="77777777" w:rsidR="00B01942" w:rsidRDefault="00B01942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08A5620" w14:textId="77777777" w:rsidR="00B01942" w:rsidRDefault="00B01942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B01942" w14:paraId="54A6C61F" w14:textId="77777777" w:rsidTr="00BD084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64F4759" w14:textId="77777777" w:rsidR="00B01942" w:rsidRDefault="00B01942" w:rsidP="00BD084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A70CE49" w14:textId="77777777" w:rsidR="00B01942" w:rsidRDefault="00B01942" w:rsidP="00BD084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B01942" w14:paraId="0B7001FC" w14:textId="77777777" w:rsidTr="00BD08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D0B79FE" w14:textId="77777777" w:rsidR="00B01942" w:rsidRDefault="00B01942" w:rsidP="00BD084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C53B9DF" w14:textId="77777777" w:rsidR="00B01942" w:rsidRDefault="00B01942" w:rsidP="00BD084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30E8D7C" w14:textId="77777777" w:rsidR="00B01942" w:rsidRDefault="00B01942" w:rsidP="00BD084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0568FFC" w14:textId="77777777" w:rsidR="00B01942" w:rsidRDefault="00B01942" w:rsidP="00BD084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3DE8A65" w14:textId="77777777" w:rsidR="00B01942" w:rsidRDefault="00B01942" w:rsidP="00BD084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01942" w14:paraId="0C56B710" w14:textId="77777777" w:rsidTr="00BD08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308EA59" w14:textId="77777777" w:rsidR="00B01942" w:rsidRDefault="00B01942" w:rsidP="00BD084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813554F" w14:textId="77777777" w:rsidR="00B01942" w:rsidRDefault="00B01942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Test the current state of the project </w:t>
            </w:r>
          </w:p>
          <w:p w14:paraId="48BCB701" w14:textId="77777777" w:rsidR="00B01942" w:rsidRDefault="00B01942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14:paraId="0AC56C25" w14:textId="77777777" w:rsidR="00B01942" w:rsidRPr="00854E58" w:rsidRDefault="00B01942" w:rsidP="00BD08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14:paraId="52D2858E" w14:textId="77777777" w:rsidR="00B01942" w:rsidRDefault="00B01942" w:rsidP="00BD084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If state = ‘</w:t>
            </w:r>
            <w:r w:rsidRPr="00B65C8C">
              <w:rPr>
                <w:sz w:val="24"/>
              </w:rPr>
              <w:t xml:space="preserve">CHECKED_IN </w:t>
            </w:r>
            <w:r>
              <w:rPr>
                <w:sz w:val="24"/>
              </w:rPr>
              <w:t>then continue with the rest of the application and, display a message</w:t>
            </w:r>
          </w:p>
        </w:tc>
        <w:tc>
          <w:tcPr>
            <w:tcW w:w="714" w:type="dxa"/>
          </w:tcPr>
          <w:p w14:paraId="715A88AD" w14:textId="77777777" w:rsidR="00B01942" w:rsidRDefault="00B01942" w:rsidP="00BD084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393A4ADC" w14:textId="77777777" w:rsidR="00B01942" w:rsidRDefault="00B01942" w:rsidP="00BD084F">
            <w:pPr>
              <w:pStyle w:val="RowHeadings"/>
              <w:spacing w:before="80" w:after="80"/>
            </w:pPr>
          </w:p>
        </w:tc>
      </w:tr>
    </w:tbl>
    <w:p w14:paraId="57A90D9D" w14:textId="1480EC20" w:rsidR="00206466" w:rsidRDefault="00206466" w:rsidP="00780A9A">
      <w:pPr>
        <w:pStyle w:val="bp"/>
        <w:spacing w:before="0" w:after="0"/>
      </w:pPr>
    </w:p>
    <w:p w14:paraId="55FE41D7" w14:textId="1630C20E" w:rsidR="00206466" w:rsidRDefault="00206466" w:rsidP="00780A9A">
      <w:pPr>
        <w:pStyle w:val="bp"/>
        <w:spacing w:before="0" w:after="0"/>
      </w:pPr>
    </w:p>
    <w:p w14:paraId="67914A9B" w14:textId="4BE80D00" w:rsidR="00206466" w:rsidRDefault="00206466" w:rsidP="00780A9A">
      <w:pPr>
        <w:pStyle w:val="bp"/>
        <w:spacing w:before="0" w:after="0"/>
      </w:pPr>
    </w:p>
    <w:p w14:paraId="20479A09" w14:textId="75ED075C" w:rsidR="00206466" w:rsidRDefault="00206466" w:rsidP="00780A9A">
      <w:pPr>
        <w:pStyle w:val="bp"/>
        <w:spacing w:before="0" w:after="0"/>
      </w:pPr>
    </w:p>
    <w:p w14:paraId="21404830" w14:textId="3A1E2557" w:rsidR="00206466" w:rsidRDefault="00206466" w:rsidP="00780A9A">
      <w:pPr>
        <w:pStyle w:val="bp"/>
        <w:spacing w:before="0" w:after="0"/>
      </w:pPr>
    </w:p>
    <w:p w14:paraId="318B5485" w14:textId="49364AF5" w:rsidR="00206466" w:rsidRDefault="00206466" w:rsidP="00780A9A">
      <w:pPr>
        <w:pStyle w:val="bp"/>
        <w:spacing w:before="0" w:after="0"/>
      </w:pPr>
    </w:p>
    <w:p w14:paraId="42E66E46" w14:textId="1D214208" w:rsidR="00206466" w:rsidRDefault="00206466" w:rsidP="00780A9A">
      <w:pPr>
        <w:pStyle w:val="bp"/>
        <w:spacing w:before="0" w:after="0"/>
      </w:pPr>
    </w:p>
    <w:p w14:paraId="1FEEF524" w14:textId="2D3F1D74" w:rsidR="00206466" w:rsidRDefault="00206466" w:rsidP="00780A9A">
      <w:pPr>
        <w:pStyle w:val="bp"/>
        <w:spacing w:before="0" w:after="0"/>
      </w:pPr>
    </w:p>
    <w:p w14:paraId="6959A788" w14:textId="2F7CF5AF" w:rsidR="00206466" w:rsidRDefault="00206466" w:rsidP="00780A9A">
      <w:pPr>
        <w:pStyle w:val="bp"/>
        <w:spacing w:before="0" w:after="0"/>
      </w:pPr>
    </w:p>
    <w:p w14:paraId="67E9F5EA" w14:textId="158C0CD1" w:rsidR="00206466" w:rsidRDefault="00206466" w:rsidP="00780A9A">
      <w:pPr>
        <w:pStyle w:val="bp"/>
        <w:spacing w:before="0" w:after="0"/>
      </w:pPr>
    </w:p>
    <w:p w14:paraId="38D47C9A" w14:textId="4ABCEF25" w:rsidR="00206466" w:rsidRDefault="00206466" w:rsidP="00780A9A">
      <w:pPr>
        <w:pStyle w:val="bp"/>
        <w:spacing w:before="0" w:after="0"/>
      </w:pPr>
    </w:p>
    <w:p w14:paraId="4D2F380E" w14:textId="27865438" w:rsidR="00206466" w:rsidRDefault="00206466" w:rsidP="00780A9A">
      <w:pPr>
        <w:pStyle w:val="bp"/>
        <w:spacing w:before="0" w:after="0"/>
      </w:pPr>
    </w:p>
    <w:p w14:paraId="6759A7BB" w14:textId="7584A465" w:rsidR="00206466" w:rsidRDefault="00206466" w:rsidP="00780A9A">
      <w:pPr>
        <w:pStyle w:val="bp"/>
        <w:spacing w:before="0" w:after="0"/>
      </w:pPr>
    </w:p>
    <w:p w14:paraId="7CA3B35E" w14:textId="2F2526F1" w:rsidR="00206466" w:rsidRDefault="00206466" w:rsidP="00780A9A">
      <w:pPr>
        <w:pStyle w:val="bp"/>
        <w:spacing w:before="0" w:after="0"/>
      </w:pPr>
    </w:p>
    <w:p w14:paraId="3F53C6E4" w14:textId="0C01DC6B" w:rsidR="00206466" w:rsidRDefault="00206466" w:rsidP="00780A9A">
      <w:pPr>
        <w:pStyle w:val="bp"/>
        <w:spacing w:before="0" w:after="0"/>
      </w:pPr>
    </w:p>
    <w:p w14:paraId="3E71A234" w14:textId="77777777" w:rsidR="00206466" w:rsidRDefault="00206466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6BF23668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1170A49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FB15BE9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1E3436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C5C75F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7E537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55C34B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31E8C4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BB7CD9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B11882" w:rsidRPr="00B11882" w14:paraId="1258EFAB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321FD3A2" w14:textId="2C1AB04F" w:rsidR="00780A9A" w:rsidRPr="00B11882" w:rsidRDefault="00D847C5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Test </w:t>
            </w:r>
            <w:r w:rsidR="00A66810" w:rsidRPr="00B11882">
              <w:rPr>
                <w:color w:val="262626" w:themeColor="text1" w:themeTint="D9"/>
              </w:rPr>
              <w:t>1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0A06CD77" w14:textId="231856FE" w:rsidR="00780A9A" w:rsidRPr="00B11882" w:rsidRDefault="00B40007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 w:rsidRPr="00B11882">
              <w:rPr>
                <w:color w:val="262626" w:themeColor="text1" w:themeTint="D9"/>
              </w:rPr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204F904" w14:textId="0B6BE477" w:rsidR="00780A9A" w:rsidRPr="00B11882" w:rsidRDefault="00812B48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 w:rsidRPr="00B11882">
              <w:rPr>
                <w:color w:val="262626" w:themeColor="text1" w:themeTint="D9"/>
              </w:rPr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3D1DD6D" w14:textId="14B5457F" w:rsidR="00780A9A" w:rsidRPr="00B11882" w:rsidRDefault="00D847C5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123456789: PASS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352889AC" w14:textId="505E0704" w:rsidR="00780A9A" w:rsidRPr="00B11882" w:rsidRDefault="00B11882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F36549D" w14:textId="423FFCF2" w:rsidR="00780A9A" w:rsidRPr="00B11882" w:rsidRDefault="00B11882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</w:t>
            </w:r>
          </w:p>
        </w:tc>
      </w:tr>
      <w:tr w:rsidR="00B11882" w:rsidRPr="00B11882" w14:paraId="5B03C799" w14:textId="77777777" w:rsidTr="00572CE5">
        <w:tc>
          <w:tcPr>
            <w:tcW w:w="2448" w:type="dxa"/>
            <w:shd w:val="clear" w:color="auto" w:fill="E0E0E0"/>
          </w:tcPr>
          <w:p w14:paraId="78EF247F" w14:textId="265DE999" w:rsidR="00780A9A" w:rsidRPr="00B11882" w:rsidRDefault="00D847C5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Test </w:t>
            </w:r>
            <w:r w:rsidR="00A66810" w:rsidRPr="00B11882">
              <w:rPr>
                <w:color w:val="262626" w:themeColor="text1" w:themeTint="D9"/>
              </w:rPr>
              <w:t>2</w:t>
            </w:r>
          </w:p>
        </w:tc>
        <w:tc>
          <w:tcPr>
            <w:tcW w:w="1944" w:type="dxa"/>
            <w:shd w:val="clear" w:color="auto" w:fill="auto"/>
          </w:tcPr>
          <w:p w14:paraId="095810E1" w14:textId="7899973B" w:rsidR="00780A9A" w:rsidRPr="00B11882" w:rsidRDefault="00D847C5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proofErr w:type="spellStart"/>
            <w:r>
              <w:rPr>
                <w:color w:val="262626" w:themeColor="text1" w:themeTint="D9"/>
              </w:rPr>
              <w:t>sdsasd</w:t>
            </w:r>
            <w:proofErr w:type="spellEnd"/>
          </w:p>
        </w:tc>
        <w:tc>
          <w:tcPr>
            <w:tcW w:w="2196" w:type="dxa"/>
            <w:shd w:val="clear" w:color="auto" w:fill="auto"/>
          </w:tcPr>
          <w:p w14:paraId="128C3B38" w14:textId="74171B57" w:rsidR="00780A9A" w:rsidRPr="00B11882" w:rsidRDefault="00D847C5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Sdsasd1234</w:t>
            </w:r>
          </w:p>
        </w:tc>
        <w:tc>
          <w:tcPr>
            <w:tcW w:w="2196" w:type="dxa"/>
            <w:shd w:val="clear" w:color="auto" w:fill="auto"/>
          </w:tcPr>
          <w:p w14:paraId="28C87EA7" w14:textId="285F72FF" w:rsidR="00780A9A" w:rsidRPr="00B11882" w:rsidRDefault="00D847C5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-8764</w:t>
            </w:r>
          </w:p>
        </w:tc>
        <w:tc>
          <w:tcPr>
            <w:tcW w:w="2196" w:type="dxa"/>
            <w:shd w:val="clear" w:color="auto" w:fill="auto"/>
          </w:tcPr>
          <w:p w14:paraId="2EAFA60F" w14:textId="7535CA51" w:rsidR="00780A9A" w:rsidRPr="00B11882" w:rsidRDefault="00D847C5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123456789: PASS</w:t>
            </w:r>
          </w:p>
        </w:tc>
        <w:tc>
          <w:tcPr>
            <w:tcW w:w="2196" w:type="dxa"/>
            <w:shd w:val="clear" w:color="auto" w:fill="auto"/>
          </w:tcPr>
          <w:p w14:paraId="23825BAD" w14:textId="06EF21D5" w:rsidR="00780A9A" w:rsidRPr="00B11882" w:rsidRDefault="00D847C5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</w:t>
            </w:r>
          </w:p>
        </w:tc>
      </w:tr>
      <w:tr w:rsidR="00B11882" w:rsidRPr="00B11882" w14:paraId="272003BC" w14:textId="77777777" w:rsidTr="00572CE5">
        <w:tc>
          <w:tcPr>
            <w:tcW w:w="2448" w:type="dxa"/>
            <w:shd w:val="clear" w:color="auto" w:fill="E0E0E0"/>
          </w:tcPr>
          <w:p w14:paraId="3B0D2AEC" w14:textId="6E790391" w:rsidR="0093214E" w:rsidRPr="00B11882" w:rsidRDefault="00D847C5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Test </w:t>
            </w:r>
            <w:r w:rsidR="00A66810" w:rsidRPr="00B11882">
              <w:rPr>
                <w:color w:val="262626" w:themeColor="text1" w:themeTint="D9"/>
              </w:rPr>
              <w:t>3</w:t>
            </w:r>
            <w:r>
              <w:rPr>
                <w:color w:val="262626" w:themeColor="text1" w:themeTint="D9"/>
              </w:rPr>
              <w:t>: State Value =</w:t>
            </w:r>
          </w:p>
        </w:tc>
        <w:tc>
          <w:tcPr>
            <w:tcW w:w="1944" w:type="dxa"/>
            <w:shd w:val="clear" w:color="auto" w:fill="auto"/>
          </w:tcPr>
          <w:p w14:paraId="0334809F" w14:textId="22A0C7CA" w:rsidR="0093214E" w:rsidRPr="00B11882" w:rsidRDefault="00D847C5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PENDING</w:t>
            </w:r>
          </w:p>
        </w:tc>
        <w:tc>
          <w:tcPr>
            <w:tcW w:w="2196" w:type="dxa"/>
            <w:shd w:val="clear" w:color="auto" w:fill="auto"/>
          </w:tcPr>
          <w:p w14:paraId="103701EC" w14:textId="24097D46" w:rsidR="0093214E" w:rsidRPr="00B11882" w:rsidRDefault="00D847C5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FINISH</w:t>
            </w:r>
          </w:p>
        </w:tc>
        <w:tc>
          <w:tcPr>
            <w:tcW w:w="2196" w:type="dxa"/>
            <w:shd w:val="clear" w:color="auto" w:fill="auto"/>
          </w:tcPr>
          <w:p w14:paraId="29516A05" w14:textId="31302F50" w:rsidR="0093214E" w:rsidRPr="00B11882" w:rsidRDefault="00D847C5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COMPLETED</w:t>
            </w:r>
          </w:p>
        </w:tc>
        <w:tc>
          <w:tcPr>
            <w:tcW w:w="2196" w:type="dxa"/>
            <w:shd w:val="clear" w:color="auto" w:fill="auto"/>
          </w:tcPr>
          <w:p w14:paraId="335CFD89" w14:textId="6F0BDD2D" w:rsidR="0093214E" w:rsidRPr="00B11882" w:rsidRDefault="00D847C5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CHECKED_OUT</w:t>
            </w:r>
          </w:p>
        </w:tc>
        <w:tc>
          <w:tcPr>
            <w:tcW w:w="2196" w:type="dxa"/>
            <w:shd w:val="clear" w:color="auto" w:fill="auto"/>
          </w:tcPr>
          <w:p w14:paraId="117741B2" w14:textId="37DFE2A3" w:rsidR="0093214E" w:rsidRPr="00B11882" w:rsidRDefault="00D847C5" w:rsidP="00572CE5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CHECKIN: PASS</w:t>
            </w:r>
          </w:p>
        </w:tc>
      </w:tr>
      <w:tr w:rsidR="00E75516" w:rsidRPr="00B11882" w14:paraId="33F000B6" w14:textId="77777777" w:rsidTr="00572CE5">
        <w:tc>
          <w:tcPr>
            <w:tcW w:w="2448" w:type="dxa"/>
            <w:shd w:val="clear" w:color="auto" w:fill="E0E0E0"/>
          </w:tcPr>
          <w:p w14:paraId="01B6D959" w14:textId="7B9D3064" w:rsidR="00E75516" w:rsidRDefault="00E75516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Test 4:</w:t>
            </w:r>
          </w:p>
        </w:tc>
        <w:tc>
          <w:tcPr>
            <w:tcW w:w="1944" w:type="dxa"/>
            <w:shd w:val="clear" w:color="auto" w:fill="auto"/>
          </w:tcPr>
          <w:p w14:paraId="5EBCEE2B" w14:textId="3C9550B4" w:rsidR="00E75516" w:rsidRDefault="00E75516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Invalid No</w:t>
            </w:r>
          </w:p>
        </w:tc>
        <w:tc>
          <w:tcPr>
            <w:tcW w:w="2196" w:type="dxa"/>
            <w:shd w:val="clear" w:color="auto" w:fill="auto"/>
          </w:tcPr>
          <w:p w14:paraId="1109C25D" w14:textId="3A4ABA8D" w:rsidR="00E75516" w:rsidRDefault="00E75516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Invalid No</w:t>
            </w:r>
          </w:p>
        </w:tc>
        <w:tc>
          <w:tcPr>
            <w:tcW w:w="2196" w:type="dxa"/>
            <w:shd w:val="clear" w:color="auto" w:fill="auto"/>
          </w:tcPr>
          <w:p w14:paraId="3E7232FE" w14:textId="336C0CAA" w:rsidR="00E75516" w:rsidRDefault="00E75516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Invalid No</w:t>
            </w:r>
          </w:p>
        </w:tc>
        <w:tc>
          <w:tcPr>
            <w:tcW w:w="2196" w:type="dxa"/>
            <w:shd w:val="clear" w:color="auto" w:fill="auto"/>
          </w:tcPr>
          <w:p w14:paraId="3E1AFF82" w14:textId="13DA2032" w:rsidR="00E75516" w:rsidRDefault="00E75516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Invalid No</w:t>
            </w:r>
          </w:p>
        </w:tc>
        <w:tc>
          <w:tcPr>
            <w:tcW w:w="2196" w:type="dxa"/>
            <w:shd w:val="clear" w:color="auto" w:fill="auto"/>
          </w:tcPr>
          <w:p w14:paraId="2CC8F1C6" w14:textId="02EF957D" w:rsidR="00E75516" w:rsidRDefault="00E75516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V</w:t>
            </w:r>
            <w:r>
              <w:rPr>
                <w:color w:val="262626" w:themeColor="text1" w:themeTint="D9"/>
              </w:rPr>
              <w:t>alid No</w:t>
            </w:r>
            <w:r>
              <w:rPr>
                <w:color w:val="262626" w:themeColor="text1" w:themeTint="D9"/>
              </w:rPr>
              <w:t>: PASS</w:t>
            </w:r>
          </w:p>
        </w:tc>
      </w:tr>
      <w:tr w:rsidR="00E75516" w:rsidRPr="00B11882" w14:paraId="2C2C82EC" w14:textId="77777777" w:rsidTr="00572CE5">
        <w:tc>
          <w:tcPr>
            <w:tcW w:w="2448" w:type="dxa"/>
            <w:shd w:val="clear" w:color="auto" w:fill="E0E0E0"/>
          </w:tcPr>
          <w:p w14:paraId="7A76F425" w14:textId="5C920DA4" w:rsidR="00E75516" w:rsidRDefault="00CD5D2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Test 5: Check booking</w:t>
            </w:r>
          </w:p>
        </w:tc>
        <w:tc>
          <w:tcPr>
            <w:tcW w:w="1944" w:type="dxa"/>
            <w:shd w:val="clear" w:color="auto" w:fill="auto"/>
          </w:tcPr>
          <w:p w14:paraId="4081289A" w14:textId="71208EAF" w:rsidR="00E75516" w:rsidRDefault="00CD5D2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proofErr w:type="spellStart"/>
            <w:r>
              <w:rPr>
                <w:color w:val="262626" w:themeColor="text1" w:themeTint="D9"/>
              </w:rPr>
              <w:t>IsBook</w:t>
            </w:r>
            <w:proofErr w:type="spellEnd"/>
          </w:p>
        </w:tc>
        <w:tc>
          <w:tcPr>
            <w:tcW w:w="2196" w:type="dxa"/>
            <w:shd w:val="clear" w:color="auto" w:fill="auto"/>
          </w:tcPr>
          <w:p w14:paraId="35FF6AD9" w14:textId="251BD1C2" w:rsidR="00E75516" w:rsidRDefault="00CD5D2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proofErr w:type="spellStart"/>
            <w:r>
              <w:rPr>
                <w:color w:val="262626" w:themeColor="text1" w:themeTint="D9"/>
              </w:rPr>
              <w:t>IsPending</w:t>
            </w:r>
            <w:proofErr w:type="spellEnd"/>
            <w:r>
              <w:rPr>
                <w:color w:val="262626" w:themeColor="text1" w:themeTint="D9"/>
              </w:rPr>
              <w:t>: PASS</w:t>
            </w:r>
          </w:p>
        </w:tc>
        <w:tc>
          <w:tcPr>
            <w:tcW w:w="2196" w:type="dxa"/>
            <w:shd w:val="clear" w:color="auto" w:fill="auto"/>
          </w:tcPr>
          <w:p w14:paraId="22B2C493" w14:textId="4AFBF96B" w:rsidR="00E75516" w:rsidRDefault="00CD5D2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proofErr w:type="spellStart"/>
            <w:r>
              <w:rPr>
                <w:color w:val="262626" w:themeColor="text1" w:themeTint="D9"/>
              </w:rPr>
              <w:t>IsCheckedOut</w:t>
            </w:r>
            <w:proofErr w:type="spellEnd"/>
            <w:r>
              <w:rPr>
                <w:color w:val="262626" w:themeColor="text1" w:themeTint="D9"/>
              </w:rPr>
              <w:t>: PASS</w:t>
            </w:r>
          </w:p>
        </w:tc>
        <w:tc>
          <w:tcPr>
            <w:tcW w:w="2196" w:type="dxa"/>
            <w:shd w:val="clear" w:color="auto" w:fill="auto"/>
          </w:tcPr>
          <w:p w14:paraId="3F2C08A7" w14:textId="374AC3AA" w:rsidR="00E75516" w:rsidRDefault="00CD5D2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14:paraId="1754D2ED" w14:textId="4A410F79" w:rsidR="00E75516" w:rsidRDefault="00CD5D2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</w:t>
            </w:r>
          </w:p>
        </w:tc>
      </w:tr>
      <w:tr w:rsidR="00CD5D2F" w:rsidRPr="00B11882" w14:paraId="09495C12" w14:textId="77777777" w:rsidTr="00572CE5">
        <w:tc>
          <w:tcPr>
            <w:tcW w:w="2448" w:type="dxa"/>
            <w:shd w:val="clear" w:color="auto" w:fill="E0E0E0"/>
          </w:tcPr>
          <w:p w14:paraId="36C35CCB" w14:textId="1DA91D3B" w:rsidR="00CD5D2F" w:rsidRDefault="00CD5D2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Test 6 &amp; 7: Room condition</w:t>
            </w:r>
          </w:p>
        </w:tc>
        <w:tc>
          <w:tcPr>
            <w:tcW w:w="1944" w:type="dxa"/>
            <w:shd w:val="clear" w:color="auto" w:fill="auto"/>
          </w:tcPr>
          <w:p w14:paraId="7FCBB3D4" w14:textId="5AE1BA6F" w:rsidR="00CD5D2F" w:rsidRDefault="00CD5D2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proofErr w:type="spellStart"/>
            <w:r>
              <w:rPr>
                <w:color w:val="262626" w:themeColor="text1" w:themeTint="D9"/>
              </w:rPr>
              <w:t>VacantDirty</w:t>
            </w:r>
            <w:proofErr w:type="spellEnd"/>
            <w:r>
              <w:rPr>
                <w:color w:val="262626" w:themeColor="text1" w:themeTint="D9"/>
              </w:rPr>
              <w:t>: PASS</w:t>
            </w:r>
          </w:p>
        </w:tc>
        <w:tc>
          <w:tcPr>
            <w:tcW w:w="2196" w:type="dxa"/>
            <w:shd w:val="clear" w:color="auto" w:fill="auto"/>
          </w:tcPr>
          <w:p w14:paraId="44BED549" w14:textId="041D410B" w:rsidR="00CD5D2F" w:rsidRDefault="00CD5D2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proofErr w:type="spellStart"/>
            <w:r>
              <w:rPr>
                <w:color w:val="262626" w:themeColor="text1" w:themeTint="D9"/>
              </w:rPr>
              <w:t>VacantClean</w:t>
            </w:r>
            <w:proofErr w:type="spellEnd"/>
            <w:r>
              <w:rPr>
                <w:color w:val="262626" w:themeColor="text1" w:themeTint="D9"/>
              </w:rPr>
              <w:t>: PASS</w:t>
            </w:r>
          </w:p>
        </w:tc>
        <w:tc>
          <w:tcPr>
            <w:tcW w:w="2196" w:type="dxa"/>
            <w:shd w:val="clear" w:color="auto" w:fill="auto"/>
          </w:tcPr>
          <w:p w14:paraId="6809225D" w14:textId="39D041B9" w:rsidR="00CD5D2F" w:rsidRDefault="00CD5D2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Other</w:t>
            </w:r>
          </w:p>
        </w:tc>
        <w:tc>
          <w:tcPr>
            <w:tcW w:w="2196" w:type="dxa"/>
            <w:shd w:val="clear" w:color="auto" w:fill="auto"/>
          </w:tcPr>
          <w:p w14:paraId="4178499D" w14:textId="1B412BE5" w:rsidR="00CD5D2F" w:rsidRDefault="001C2733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14:paraId="3EACE13B" w14:textId="2E3DB07B" w:rsidR="00CD5D2F" w:rsidRDefault="001C2733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</w:t>
            </w:r>
          </w:p>
        </w:tc>
      </w:tr>
      <w:tr w:rsidR="001C2733" w:rsidRPr="00B11882" w14:paraId="20E9BDE9" w14:textId="77777777" w:rsidTr="00572CE5">
        <w:tc>
          <w:tcPr>
            <w:tcW w:w="2448" w:type="dxa"/>
            <w:shd w:val="clear" w:color="auto" w:fill="E0E0E0"/>
          </w:tcPr>
          <w:p w14:paraId="09EB59A9" w14:textId="75256078" w:rsidR="001C2733" w:rsidRDefault="001C2733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Test 8</w:t>
            </w:r>
          </w:p>
        </w:tc>
        <w:tc>
          <w:tcPr>
            <w:tcW w:w="1944" w:type="dxa"/>
            <w:shd w:val="clear" w:color="auto" w:fill="auto"/>
          </w:tcPr>
          <w:p w14:paraId="24DB56B4" w14:textId="4F99D4C2" w:rsidR="001C2733" w:rsidRDefault="001C2733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X</w:t>
            </w:r>
          </w:p>
        </w:tc>
        <w:tc>
          <w:tcPr>
            <w:tcW w:w="2196" w:type="dxa"/>
            <w:shd w:val="clear" w:color="auto" w:fill="auto"/>
          </w:tcPr>
          <w:p w14:paraId="0D99F49C" w14:textId="5B83F1AA" w:rsidR="001C2733" w:rsidRDefault="001C2733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T</w:t>
            </w:r>
          </w:p>
        </w:tc>
        <w:tc>
          <w:tcPr>
            <w:tcW w:w="2196" w:type="dxa"/>
            <w:shd w:val="clear" w:color="auto" w:fill="auto"/>
          </w:tcPr>
          <w:p w14:paraId="6649C782" w14:textId="4DA0D8E8" w:rsidR="001C2733" w:rsidRDefault="001C2733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YES</w:t>
            </w:r>
          </w:p>
        </w:tc>
        <w:tc>
          <w:tcPr>
            <w:tcW w:w="2196" w:type="dxa"/>
            <w:shd w:val="clear" w:color="auto" w:fill="auto"/>
          </w:tcPr>
          <w:p w14:paraId="3777A0F7" w14:textId="6F00DDCC" w:rsidR="001C2733" w:rsidRDefault="001C2733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Y: PASS</w:t>
            </w:r>
          </w:p>
        </w:tc>
        <w:tc>
          <w:tcPr>
            <w:tcW w:w="2196" w:type="dxa"/>
            <w:shd w:val="clear" w:color="auto" w:fill="auto"/>
          </w:tcPr>
          <w:p w14:paraId="0366FC4D" w14:textId="471317DD" w:rsidR="001C2733" w:rsidRDefault="001C2733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N: PASS</w:t>
            </w:r>
          </w:p>
        </w:tc>
      </w:tr>
      <w:tr w:rsidR="001C2733" w:rsidRPr="00B11882" w14:paraId="6C9F22D2" w14:textId="77777777" w:rsidTr="00572CE5">
        <w:tc>
          <w:tcPr>
            <w:tcW w:w="2448" w:type="dxa"/>
            <w:shd w:val="clear" w:color="auto" w:fill="E0E0E0"/>
          </w:tcPr>
          <w:p w14:paraId="4D08DCB9" w14:textId="3DE1F743" w:rsidR="001C2733" w:rsidRDefault="001C2733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Test 9</w:t>
            </w:r>
            <w:r w:rsidR="006D303F">
              <w:rPr>
                <w:color w:val="262626" w:themeColor="text1" w:themeTint="D9"/>
              </w:rPr>
              <w:t>: Check state</w:t>
            </w:r>
          </w:p>
        </w:tc>
        <w:tc>
          <w:tcPr>
            <w:tcW w:w="1944" w:type="dxa"/>
            <w:shd w:val="clear" w:color="auto" w:fill="auto"/>
          </w:tcPr>
          <w:p w14:paraId="68088749" w14:textId="4B6ED0EE" w:rsidR="001C2733" w:rsidRDefault="006D303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PENDING</w:t>
            </w:r>
          </w:p>
        </w:tc>
        <w:tc>
          <w:tcPr>
            <w:tcW w:w="2196" w:type="dxa"/>
            <w:shd w:val="clear" w:color="auto" w:fill="auto"/>
          </w:tcPr>
          <w:p w14:paraId="2A3AF2CF" w14:textId="057EDD08" w:rsidR="001C2733" w:rsidRDefault="006D303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COMPLETED</w:t>
            </w:r>
          </w:p>
        </w:tc>
        <w:tc>
          <w:tcPr>
            <w:tcW w:w="2196" w:type="dxa"/>
            <w:shd w:val="clear" w:color="auto" w:fill="auto"/>
          </w:tcPr>
          <w:p w14:paraId="3281A945" w14:textId="32D6A320" w:rsidR="001C2733" w:rsidRDefault="006D303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CHECKED_OUT</w:t>
            </w:r>
          </w:p>
        </w:tc>
        <w:tc>
          <w:tcPr>
            <w:tcW w:w="2196" w:type="dxa"/>
            <w:shd w:val="clear" w:color="auto" w:fill="auto"/>
          </w:tcPr>
          <w:p w14:paraId="33478D24" w14:textId="69D04D88" w:rsidR="001C2733" w:rsidRDefault="006D303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BOOKING: PASS</w:t>
            </w:r>
          </w:p>
        </w:tc>
        <w:tc>
          <w:tcPr>
            <w:tcW w:w="2196" w:type="dxa"/>
            <w:shd w:val="clear" w:color="auto" w:fill="auto"/>
          </w:tcPr>
          <w:p w14:paraId="5AFE6615" w14:textId="4BDE2AE4" w:rsidR="001C2733" w:rsidRDefault="006D303F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BOOKING: PASS</w:t>
            </w:r>
          </w:p>
        </w:tc>
      </w:tr>
      <w:tr w:rsidR="001C2733" w:rsidRPr="00B11882" w14:paraId="314E70FC" w14:textId="77777777" w:rsidTr="00572CE5">
        <w:tc>
          <w:tcPr>
            <w:tcW w:w="2448" w:type="dxa"/>
            <w:shd w:val="clear" w:color="auto" w:fill="E0E0E0"/>
          </w:tcPr>
          <w:p w14:paraId="1543C067" w14:textId="732A363B" w:rsidR="001C2733" w:rsidRDefault="001C2733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Test 10</w:t>
            </w:r>
            <w:r w:rsidR="00030E3B">
              <w:rPr>
                <w:color w:val="262626" w:themeColor="text1" w:themeTint="D9"/>
              </w:rPr>
              <w:t>: Room Status</w:t>
            </w:r>
          </w:p>
        </w:tc>
        <w:tc>
          <w:tcPr>
            <w:tcW w:w="1944" w:type="dxa"/>
            <w:shd w:val="clear" w:color="auto" w:fill="auto"/>
          </w:tcPr>
          <w:p w14:paraId="6338FD57" w14:textId="408457F4" w:rsidR="001C2733" w:rsidRDefault="00030E3B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OCCUPIED: PASS</w:t>
            </w:r>
          </w:p>
        </w:tc>
        <w:tc>
          <w:tcPr>
            <w:tcW w:w="2196" w:type="dxa"/>
            <w:shd w:val="clear" w:color="auto" w:fill="auto"/>
          </w:tcPr>
          <w:p w14:paraId="1C5BEF37" w14:textId="35122797" w:rsidR="001C2733" w:rsidRDefault="007F3700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14:paraId="0DF4C715" w14:textId="1485979C" w:rsidR="001C2733" w:rsidRDefault="007F3700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14:paraId="028629A7" w14:textId="641607A6" w:rsidR="001C2733" w:rsidRDefault="007F3700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</w:t>
            </w:r>
          </w:p>
        </w:tc>
        <w:tc>
          <w:tcPr>
            <w:tcW w:w="2196" w:type="dxa"/>
            <w:shd w:val="clear" w:color="auto" w:fill="auto"/>
          </w:tcPr>
          <w:p w14:paraId="6FF8A7E8" w14:textId="3C304C30" w:rsidR="001C2733" w:rsidRDefault="007F3700" w:rsidP="00E75516">
            <w:pPr>
              <w:pStyle w:val="bp"/>
              <w:spacing w:before="0" w:after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-</w:t>
            </w:r>
            <w:bookmarkStart w:id="0" w:name="_GoBack"/>
            <w:bookmarkEnd w:id="0"/>
          </w:p>
        </w:tc>
      </w:tr>
    </w:tbl>
    <w:p w14:paraId="123C145F" w14:textId="77777777" w:rsidR="00780A9A" w:rsidRPr="00B11882" w:rsidRDefault="00780A9A" w:rsidP="00780A9A">
      <w:pPr>
        <w:pStyle w:val="bp"/>
        <w:spacing w:before="0" w:after="0"/>
        <w:rPr>
          <w:color w:val="262626" w:themeColor="text1" w:themeTint="D9"/>
        </w:rPr>
      </w:pPr>
    </w:p>
    <w:p w14:paraId="25E64885" w14:textId="77777777" w:rsidR="0004651B" w:rsidRDefault="0004651B" w:rsidP="00374830">
      <w:pPr>
        <w:pStyle w:val="bp"/>
        <w:spacing w:before="0" w:after="0"/>
      </w:pPr>
    </w:p>
    <w:sectPr w:rsidR="0004651B" w:rsidSect="00B01942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F962B" w14:textId="77777777" w:rsidR="00A349F6" w:rsidRDefault="00A349F6">
      <w:r>
        <w:separator/>
      </w:r>
    </w:p>
  </w:endnote>
  <w:endnote w:type="continuationSeparator" w:id="0">
    <w:p w14:paraId="3B3D2E85" w14:textId="77777777" w:rsidR="00A349F6" w:rsidRDefault="00A3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Geneva">
    <w:panose1 w:val="020B0503030404040204"/>
    <w:charset w:val="00"/>
    <w:family w:val="swiss"/>
    <w:notTrueType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7BE73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A22881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1071F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D6B1891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58008" w14:textId="77777777" w:rsidR="00A349F6" w:rsidRDefault="00A349F6">
      <w:r>
        <w:separator/>
      </w:r>
    </w:p>
  </w:footnote>
  <w:footnote w:type="continuationSeparator" w:id="0">
    <w:p w14:paraId="5D958B3F" w14:textId="77777777" w:rsidR="00A349F6" w:rsidRDefault="00A34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056BD6DA" w14:textId="77777777">
      <w:tc>
        <w:tcPr>
          <w:tcW w:w="6379" w:type="dxa"/>
        </w:tcPr>
        <w:p w14:paraId="4E43C979" w14:textId="71DF294C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462680">
            <w:t xml:space="preserve"> for Use </w:t>
          </w:r>
          <w:proofErr w:type="gramStart"/>
          <w:r w:rsidR="00462680">
            <w:t>case :</w:t>
          </w:r>
          <w:proofErr w:type="gramEnd"/>
          <w:r w:rsidR="00462680">
            <w:t xml:space="preserve"> Check in</w:t>
          </w:r>
        </w:p>
      </w:tc>
      <w:tc>
        <w:tcPr>
          <w:tcW w:w="3179" w:type="dxa"/>
        </w:tcPr>
        <w:p w14:paraId="1995084B" w14:textId="687B55E6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06466">
            <w:t>JP Dilan Kalpa</w:t>
          </w:r>
        </w:p>
      </w:tc>
    </w:tr>
    <w:tr w:rsidR="00A37650" w14:paraId="2CA02A25" w14:textId="77777777">
      <w:tc>
        <w:tcPr>
          <w:tcW w:w="6379" w:type="dxa"/>
        </w:tcPr>
        <w:p w14:paraId="151E261D" w14:textId="4027A324" w:rsidR="00A37650" w:rsidRDefault="004034E2" w:rsidP="00B71A35">
          <w:r>
            <w:t>UAT Testing</w:t>
          </w:r>
        </w:p>
      </w:tc>
      <w:tc>
        <w:tcPr>
          <w:tcW w:w="3179" w:type="dxa"/>
        </w:tcPr>
        <w:p w14:paraId="40A8F3DD" w14:textId="3A82A57B" w:rsidR="00A37650" w:rsidRDefault="00206466" w:rsidP="00B71A35">
          <w:r>
            <w:t xml:space="preserve">Group: </w:t>
          </w:r>
          <w:proofErr w:type="spellStart"/>
          <w:r>
            <w:t>Egang</w:t>
          </w:r>
          <w:proofErr w:type="spellEnd"/>
          <w:r>
            <w:t xml:space="preserve"> (11634268)</w:t>
          </w:r>
        </w:p>
      </w:tc>
    </w:tr>
  </w:tbl>
  <w:p w14:paraId="177DA483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442023"/>
    <w:multiLevelType w:val="hybridMultilevel"/>
    <w:tmpl w:val="24F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C022C5D"/>
    <w:multiLevelType w:val="hybridMultilevel"/>
    <w:tmpl w:val="6F3E1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041BAA"/>
    <w:multiLevelType w:val="hybridMultilevel"/>
    <w:tmpl w:val="E1B0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0"/>
  </w:num>
  <w:num w:numId="5">
    <w:abstractNumId w:val="20"/>
  </w:num>
  <w:num w:numId="6">
    <w:abstractNumId w:val="19"/>
  </w:num>
  <w:num w:numId="7">
    <w:abstractNumId w:val="7"/>
  </w:num>
  <w:num w:numId="8">
    <w:abstractNumId w:val="17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3"/>
  </w:num>
  <w:num w:numId="25">
    <w:abstractNumId w:val="2"/>
  </w:num>
  <w:num w:numId="26">
    <w:abstractNumId w:val="21"/>
  </w:num>
  <w:num w:numId="27">
    <w:abstractNumId w:val="29"/>
  </w:num>
  <w:num w:numId="28">
    <w:abstractNumId w:val="16"/>
  </w:num>
  <w:num w:numId="29">
    <w:abstractNumId w:val="28"/>
  </w:num>
  <w:num w:numId="30">
    <w:abstractNumId w:val="9"/>
  </w:num>
  <w:num w:numId="31">
    <w:abstractNumId w:val="18"/>
  </w:num>
  <w:num w:numId="32">
    <w:abstractNumId w:val="1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D2"/>
    <w:rsid w:val="00024113"/>
    <w:rsid w:val="000278E8"/>
    <w:rsid w:val="00030E3B"/>
    <w:rsid w:val="00036ABF"/>
    <w:rsid w:val="00037A8E"/>
    <w:rsid w:val="00044353"/>
    <w:rsid w:val="000449EF"/>
    <w:rsid w:val="0004651B"/>
    <w:rsid w:val="00063304"/>
    <w:rsid w:val="00076907"/>
    <w:rsid w:val="00090A99"/>
    <w:rsid w:val="00092700"/>
    <w:rsid w:val="00096482"/>
    <w:rsid w:val="000D4A12"/>
    <w:rsid w:val="000D5952"/>
    <w:rsid w:val="000D5B4B"/>
    <w:rsid w:val="000E3C24"/>
    <w:rsid w:val="000F4382"/>
    <w:rsid w:val="00122911"/>
    <w:rsid w:val="00127DBF"/>
    <w:rsid w:val="0013450D"/>
    <w:rsid w:val="00154D6A"/>
    <w:rsid w:val="0015543B"/>
    <w:rsid w:val="00165A38"/>
    <w:rsid w:val="00181694"/>
    <w:rsid w:val="0018240E"/>
    <w:rsid w:val="00192656"/>
    <w:rsid w:val="00197530"/>
    <w:rsid w:val="001A0459"/>
    <w:rsid w:val="001A6775"/>
    <w:rsid w:val="001A7865"/>
    <w:rsid w:val="001B0072"/>
    <w:rsid w:val="001C2733"/>
    <w:rsid w:val="001D00C4"/>
    <w:rsid w:val="001F01F4"/>
    <w:rsid w:val="001F6448"/>
    <w:rsid w:val="001F7C68"/>
    <w:rsid w:val="002052B0"/>
    <w:rsid w:val="00205D7F"/>
    <w:rsid w:val="00206466"/>
    <w:rsid w:val="00212269"/>
    <w:rsid w:val="00212A3D"/>
    <w:rsid w:val="0022543D"/>
    <w:rsid w:val="002543E5"/>
    <w:rsid w:val="00257B9D"/>
    <w:rsid w:val="00291668"/>
    <w:rsid w:val="002A5B1B"/>
    <w:rsid w:val="002A7E47"/>
    <w:rsid w:val="002C1B7F"/>
    <w:rsid w:val="002D07CF"/>
    <w:rsid w:val="002D1D0A"/>
    <w:rsid w:val="002D7BA4"/>
    <w:rsid w:val="002E347B"/>
    <w:rsid w:val="00311A79"/>
    <w:rsid w:val="00317678"/>
    <w:rsid w:val="00330A3C"/>
    <w:rsid w:val="00331345"/>
    <w:rsid w:val="0034357B"/>
    <w:rsid w:val="00353537"/>
    <w:rsid w:val="00356D97"/>
    <w:rsid w:val="00362280"/>
    <w:rsid w:val="00365A8C"/>
    <w:rsid w:val="00374830"/>
    <w:rsid w:val="00382D26"/>
    <w:rsid w:val="003866A5"/>
    <w:rsid w:val="003910B3"/>
    <w:rsid w:val="003A25C3"/>
    <w:rsid w:val="003C13AF"/>
    <w:rsid w:val="003D2ED7"/>
    <w:rsid w:val="003D5C13"/>
    <w:rsid w:val="003E438C"/>
    <w:rsid w:val="003F1D6E"/>
    <w:rsid w:val="004034E2"/>
    <w:rsid w:val="004047F4"/>
    <w:rsid w:val="00434231"/>
    <w:rsid w:val="004451D2"/>
    <w:rsid w:val="00462680"/>
    <w:rsid w:val="0046703C"/>
    <w:rsid w:val="004A0610"/>
    <w:rsid w:val="004A216B"/>
    <w:rsid w:val="004A279E"/>
    <w:rsid w:val="004A42E1"/>
    <w:rsid w:val="004A4B81"/>
    <w:rsid w:val="004A71EF"/>
    <w:rsid w:val="004D1C11"/>
    <w:rsid w:val="004D27D4"/>
    <w:rsid w:val="004E3E61"/>
    <w:rsid w:val="004E420D"/>
    <w:rsid w:val="004F4FB4"/>
    <w:rsid w:val="004F7B53"/>
    <w:rsid w:val="004F7C17"/>
    <w:rsid w:val="00520EF0"/>
    <w:rsid w:val="00531B5A"/>
    <w:rsid w:val="00536681"/>
    <w:rsid w:val="00553DAD"/>
    <w:rsid w:val="0056668A"/>
    <w:rsid w:val="0057024C"/>
    <w:rsid w:val="005706E3"/>
    <w:rsid w:val="00572CE5"/>
    <w:rsid w:val="005732AE"/>
    <w:rsid w:val="00576454"/>
    <w:rsid w:val="005B48A6"/>
    <w:rsid w:val="005E1449"/>
    <w:rsid w:val="005E2ADA"/>
    <w:rsid w:val="005F0EB8"/>
    <w:rsid w:val="00604AE4"/>
    <w:rsid w:val="00605EA1"/>
    <w:rsid w:val="00620950"/>
    <w:rsid w:val="00635CE7"/>
    <w:rsid w:val="006607F2"/>
    <w:rsid w:val="00683635"/>
    <w:rsid w:val="006A4099"/>
    <w:rsid w:val="006B5D41"/>
    <w:rsid w:val="006C65A3"/>
    <w:rsid w:val="006D303F"/>
    <w:rsid w:val="006D4DE0"/>
    <w:rsid w:val="006F56F6"/>
    <w:rsid w:val="007000F1"/>
    <w:rsid w:val="00702D6A"/>
    <w:rsid w:val="00720507"/>
    <w:rsid w:val="007275A3"/>
    <w:rsid w:val="0074307D"/>
    <w:rsid w:val="007461EB"/>
    <w:rsid w:val="00752B41"/>
    <w:rsid w:val="00756932"/>
    <w:rsid w:val="007606FF"/>
    <w:rsid w:val="00760F21"/>
    <w:rsid w:val="00772DAC"/>
    <w:rsid w:val="00780A9A"/>
    <w:rsid w:val="00796CD4"/>
    <w:rsid w:val="007A78F4"/>
    <w:rsid w:val="007C0EA0"/>
    <w:rsid w:val="007C41CD"/>
    <w:rsid w:val="007D644A"/>
    <w:rsid w:val="007D7134"/>
    <w:rsid w:val="007E2242"/>
    <w:rsid w:val="007E5CD8"/>
    <w:rsid w:val="007F3700"/>
    <w:rsid w:val="00800C1D"/>
    <w:rsid w:val="0080359C"/>
    <w:rsid w:val="00812B48"/>
    <w:rsid w:val="00821B7F"/>
    <w:rsid w:val="00830BD8"/>
    <w:rsid w:val="00854E58"/>
    <w:rsid w:val="00857786"/>
    <w:rsid w:val="008643BB"/>
    <w:rsid w:val="0086477E"/>
    <w:rsid w:val="008725C4"/>
    <w:rsid w:val="008912C3"/>
    <w:rsid w:val="0089205C"/>
    <w:rsid w:val="00895710"/>
    <w:rsid w:val="008A02F5"/>
    <w:rsid w:val="008B34D1"/>
    <w:rsid w:val="008D2261"/>
    <w:rsid w:val="008E5B7B"/>
    <w:rsid w:val="008E5E17"/>
    <w:rsid w:val="008F0C91"/>
    <w:rsid w:val="00913D07"/>
    <w:rsid w:val="00915018"/>
    <w:rsid w:val="0093214E"/>
    <w:rsid w:val="009322A3"/>
    <w:rsid w:val="0093488F"/>
    <w:rsid w:val="00960918"/>
    <w:rsid w:val="00963DBF"/>
    <w:rsid w:val="00977D45"/>
    <w:rsid w:val="00981DE1"/>
    <w:rsid w:val="00983E57"/>
    <w:rsid w:val="009C06FE"/>
    <w:rsid w:val="009C4C9A"/>
    <w:rsid w:val="009D1046"/>
    <w:rsid w:val="009E2570"/>
    <w:rsid w:val="009F7C2E"/>
    <w:rsid w:val="00A11301"/>
    <w:rsid w:val="00A30AD6"/>
    <w:rsid w:val="00A349F6"/>
    <w:rsid w:val="00A37650"/>
    <w:rsid w:val="00A46037"/>
    <w:rsid w:val="00A461AB"/>
    <w:rsid w:val="00A6090E"/>
    <w:rsid w:val="00A66810"/>
    <w:rsid w:val="00A669BE"/>
    <w:rsid w:val="00A72B6A"/>
    <w:rsid w:val="00A739C2"/>
    <w:rsid w:val="00A74E8D"/>
    <w:rsid w:val="00A857E6"/>
    <w:rsid w:val="00AB1975"/>
    <w:rsid w:val="00AB1A12"/>
    <w:rsid w:val="00AB6EA3"/>
    <w:rsid w:val="00AC35E1"/>
    <w:rsid w:val="00AD452D"/>
    <w:rsid w:val="00AF7743"/>
    <w:rsid w:val="00B01942"/>
    <w:rsid w:val="00B10800"/>
    <w:rsid w:val="00B11882"/>
    <w:rsid w:val="00B12289"/>
    <w:rsid w:val="00B137E9"/>
    <w:rsid w:val="00B3013D"/>
    <w:rsid w:val="00B3144A"/>
    <w:rsid w:val="00B36FD1"/>
    <w:rsid w:val="00B40007"/>
    <w:rsid w:val="00B4673B"/>
    <w:rsid w:val="00B5620B"/>
    <w:rsid w:val="00B65C8C"/>
    <w:rsid w:val="00B71A35"/>
    <w:rsid w:val="00B93F2A"/>
    <w:rsid w:val="00B96F18"/>
    <w:rsid w:val="00BA5878"/>
    <w:rsid w:val="00BA6D59"/>
    <w:rsid w:val="00BA717F"/>
    <w:rsid w:val="00BB524A"/>
    <w:rsid w:val="00BB5FF9"/>
    <w:rsid w:val="00BB78A6"/>
    <w:rsid w:val="00BD4DA7"/>
    <w:rsid w:val="00BE17AB"/>
    <w:rsid w:val="00BE784F"/>
    <w:rsid w:val="00C05D0A"/>
    <w:rsid w:val="00C070A0"/>
    <w:rsid w:val="00C07137"/>
    <w:rsid w:val="00C074E2"/>
    <w:rsid w:val="00C229AB"/>
    <w:rsid w:val="00C32112"/>
    <w:rsid w:val="00C33FC4"/>
    <w:rsid w:val="00C34B6E"/>
    <w:rsid w:val="00C36112"/>
    <w:rsid w:val="00C4356B"/>
    <w:rsid w:val="00C4752B"/>
    <w:rsid w:val="00C87E36"/>
    <w:rsid w:val="00C94212"/>
    <w:rsid w:val="00CA1F3D"/>
    <w:rsid w:val="00CA6A6E"/>
    <w:rsid w:val="00CA7724"/>
    <w:rsid w:val="00CB6505"/>
    <w:rsid w:val="00CC47D2"/>
    <w:rsid w:val="00CC74EE"/>
    <w:rsid w:val="00CD5D2F"/>
    <w:rsid w:val="00CD6734"/>
    <w:rsid w:val="00CF0BFB"/>
    <w:rsid w:val="00D010AF"/>
    <w:rsid w:val="00D02CF2"/>
    <w:rsid w:val="00D24817"/>
    <w:rsid w:val="00D320F4"/>
    <w:rsid w:val="00D42DA6"/>
    <w:rsid w:val="00D63FFC"/>
    <w:rsid w:val="00D664F5"/>
    <w:rsid w:val="00D71228"/>
    <w:rsid w:val="00D74923"/>
    <w:rsid w:val="00D7792D"/>
    <w:rsid w:val="00D847C5"/>
    <w:rsid w:val="00D91373"/>
    <w:rsid w:val="00D93D14"/>
    <w:rsid w:val="00D94615"/>
    <w:rsid w:val="00D97ED8"/>
    <w:rsid w:val="00DA4ABE"/>
    <w:rsid w:val="00DA4AC5"/>
    <w:rsid w:val="00DA503D"/>
    <w:rsid w:val="00DA76F9"/>
    <w:rsid w:val="00DB3DA8"/>
    <w:rsid w:val="00DB5982"/>
    <w:rsid w:val="00DC45C2"/>
    <w:rsid w:val="00DE4C9A"/>
    <w:rsid w:val="00DF0CB1"/>
    <w:rsid w:val="00DF1585"/>
    <w:rsid w:val="00DF1BCE"/>
    <w:rsid w:val="00E0762F"/>
    <w:rsid w:val="00E11BB0"/>
    <w:rsid w:val="00E262CD"/>
    <w:rsid w:val="00E303EF"/>
    <w:rsid w:val="00E334AF"/>
    <w:rsid w:val="00E34904"/>
    <w:rsid w:val="00E3603E"/>
    <w:rsid w:val="00E430D5"/>
    <w:rsid w:val="00E455EF"/>
    <w:rsid w:val="00E5553C"/>
    <w:rsid w:val="00E55EF3"/>
    <w:rsid w:val="00E70BB1"/>
    <w:rsid w:val="00E7188F"/>
    <w:rsid w:val="00E75516"/>
    <w:rsid w:val="00E769D2"/>
    <w:rsid w:val="00E7703E"/>
    <w:rsid w:val="00E81361"/>
    <w:rsid w:val="00E871F6"/>
    <w:rsid w:val="00E9165F"/>
    <w:rsid w:val="00E93D9F"/>
    <w:rsid w:val="00E965BA"/>
    <w:rsid w:val="00E97890"/>
    <w:rsid w:val="00EA0747"/>
    <w:rsid w:val="00EA3832"/>
    <w:rsid w:val="00EA6457"/>
    <w:rsid w:val="00EB04C1"/>
    <w:rsid w:val="00EB0ADA"/>
    <w:rsid w:val="00EB45AC"/>
    <w:rsid w:val="00ED1B99"/>
    <w:rsid w:val="00ED7415"/>
    <w:rsid w:val="00EE05CC"/>
    <w:rsid w:val="00EF0DE2"/>
    <w:rsid w:val="00EF2C19"/>
    <w:rsid w:val="00F01165"/>
    <w:rsid w:val="00F129E4"/>
    <w:rsid w:val="00F30EEB"/>
    <w:rsid w:val="00F45076"/>
    <w:rsid w:val="00F801A5"/>
    <w:rsid w:val="00F81BCF"/>
    <w:rsid w:val="00F909B2"/>
    <w:rsid w:val="00FA00D7"/>
    <w:rsid w:val="00FC1914"/>
    <w:rsid w:val="00FC58BC"/>
    <w:rsid w:val="00FD3CB9"/>
    <w:rsid w:val="00FD6ADF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4A6223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 (00000002).dot</Template>
  <TotalTime>1</TotalTime>
  <Pages>8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Dylan Kalpa</cp:lastModifiedBy>
  <cp:revision>2</cp:revision>
  <cp:lastPrinted>2003-10-05T22:49:00Z</cp:lastPrinted>
  <dcterms:created xsi:type="dcterms:W3CDTF">2018-09-25T10:16:00Z</dcterms:created>
  <dcterms:modified xsi:type="dcterms:W3CDTF">2018-09-25T10:16:00Z</dcterms:modified>
</cp:coreProperties>
</file>