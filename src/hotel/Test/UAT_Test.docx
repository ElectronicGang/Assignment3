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27755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</w:t>
            </w:r>
            <w:r w:rsidR="002D59E2" w:rsidRPr="00AC1E97">
              <w:rPr>
                <w:color w:val="0000FF"/>
                <w:sz w:val="24"/>
                <w:szCs w:val="24"/>
              </w:rPr>
              <w:t>Check Out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27755A" w:rsidP="002D59E2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Make </w:t>
            </w:r>
            <w:r w:rsidR="002D59E2">
              <w:rPr>
                <w:color w:val="0000FF"/>
                <w:sz w:val="24"/>
                <w:szCs w:val="24"/>
              </w:rPr>
              <w:t>Check Out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2D59E2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When customer leave the hotel room,  the customer can pay total bill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CD78E3" w:rsidP="002D59E2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In order to </w:t>
            </w:r>
            <w:r w:rsidR="002D59E2">
              <w:rPr>
                <w:color w:val="0000FF"/>
                <w:sz w:val="24"/>
                <w:szCs w:val="24"/>
              </w:rPr>
              <w:t>check out</w:t>
            </w:r>
            <w:r>
              <w:rPr>
                <w:color w:val="0000FF"/>
                <w:sz w:val="24"/>
                <w:szCs w:val="24"/>
              </w:rPr>
              <w:t xml:space="preserve"> main menu should appear first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2D59E2" w:rsidP="002D59E2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Booking status will be </w:t>
            </w:r>
            <w:r w:rsidRPr="00AC1E97">
              <w:rPr>
                <w:color w:val="0000FF"/>
                <w:sz w:val="24"/>
                <w:szCs w:val="24"/>
              </w:rPr>
              <w:t xml:space="preserve">CHECKED_OUT,  room status will be </w:t>
            </w:r>
            <w:r w:rsidRPr="00AC1E97">
              <w:rPr>
                <w:color w:val="0000FF"/>
                <w:sz w:val="24"/>
                <w:szCs w:val="24"/>
              </w:rPr>
              <w:t>READY</w:t>
            </w:r>
            <w:r w:rsidRPr="00AC1E97">
              <w:rPr>
                <w:color w:val="0000FF"/>
                <w:sz w:val="24"/>
                <w:szCs w:val="24"/>
              </w:rPr>
              <w:t xml:space="preserve">,  </w:t>
            </w:r>
            <w:r w:rsidRPr="00AC1E97">
              <w:rPr>
                <w:color w:val="0000FF"/>
                <w:sz w:val="24"/>
                <w:szCs w:val="24"/>
              </w:rPr>
              <w:t>credit card authorizer was asked to authorize the amount on the invoice</w:t>
            </w:r>
            <w:r w:rsidRPr="00AC1E97">
              <w:rPr>
                <w:color w:val="0000FF"/>
                <w:sz w:val="24"/>
                <w:szCs w:val="24"/>
              </w:rPr>
              <w:t xml:space="preserve">,  </w:t>
            </w:r>
            <w:r w:rsidRPr="00AC1E97">
              <w:rPr>
                <w:color w:val="0000FF"/>
                <w:sz w:val="24"/>
                <w:szCs w:val="24"/>
              </w:rPr>
              <w:t xml:space="preserve">The booking can no longer be found as an active booking by </w:t>
            </w:r>
            <w:proofErr w:type="spellStart"/>
            <w:r w:rsidRPr="00AC1E97">
              <w:rPr>
                <w:color w:val="0000FF"/>
                <w:sz w:val="24"/>
                <w:szCs w:val="24"/>
              </w:rPr>
              <w:t>roomId</w:t>
            </w:r>
            <w:proofErr w:type="spellEnd"/>
          </w:p>
        </w:tc>
      </w:tr>
      <w:tr w:rsidR="00E303EF" w:rsidTr="00E24564">
        <w:trPr>
          <w:cantSplit/>
          <w:trHeight w:val="678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2D59E2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t>enter room number</w:t>
            </w:r>
          </w:p>
        </w:tc>
        <w:tc>
          <w:tcPr>
            <w:tcW w:w="5596" w:type="dxa"/>
          </w:tcPr>
          <w:p w:rsidR="00DF1585" w:rsidRDefault="00AC1E97" w:rsidP="0093488F">
            <w:pPr>
              <w:pStyle w:val="bp"/>
              <w:rPr>
                <w:sz w:val="24"/>
              </w:rPr>
            </w:pPr>
            <w:r>
              <w:t xml:space="preserve">Validate phone number and </w:t>
            </w:r>
            <w:r w:rsidR="002D59E2">
              <w:t>Display final invoice</w:t>
            </w:r>
            <w:r>
              <w:t xml:space="preserve">, </w:t>
            </w:r>
            <w:r>
              <w:t>Prompt to accept charges</w:t>
            </w:r>
          </w:p>
        </w:tc>
        <w:tc>
          <w:tcPr>
            <w:tcW w:w="714" w:type="dxa"/>
          </w:tcPr>
          <w:p w:rsidR="00DF1585" w:rsidRDefault="00DF1585" w:rsidP="00B1415A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AC1E9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t>enter</w:t>
            </w:r>
            <w:r>
              <w:t xml:space="preserve"> accept charges</w:t>
            </w:r>
          </w:p>
        </w:tc>
        <w:tc>
          <w:tcPr>
            <w:tcW w:w="5596" w:type="dxa"/>
          </w:tcPr>
          <w:p w:rsidR="00DF1585" w:rsidRDefault="00AC1E97" w:rsidP="0093488F">
            <w:pPr>
              <w:pStyle w:val="bp"/>
              <w:rPr>
                <w:sz w:val="24"/>
              </w:rPr>
            </w:pPr>
            <w:r>
              <w:t>Prompt to enter credit card type</w:t>
            </w:r>
          </w:p>
        </w:tc>
        <w:tc>
          <w:tcPr>
            <w:tcW w:w="714" w:type="dxa"/>
          </w:tcPr>
          <w:p w:rsidR="00DF1585" w:rsidRDefault="00DF1585" w:rsidP="00B1415A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 w:rsidTr="00E245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45"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DF1585" w:rsidRDefault="00AC1E9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t>credit card type</w:t>
            </w:r>
          </w:p>
        </w:tc>
        <w:tc>
          <w:tcPr>
            <w:tcW w:w="5596" w:type="dxa"/>
            <w:tcBorders>
              <w:bottom w:val="single" w:sz="4" w:space="0" w:color="auto"/>
            </w:tcBorders>
          </w:tcPr>
          <w:p w:rsidR="00DF1585" w:rsidRDefault="0024503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Prompt to enter number of occupants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DF1585" w:rsidRDefault="00DF1585" w:rsidP="00245032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E24564" w:rsidTr="00E245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4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564" w:rsidRDefault="00E24564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4564" w:rsidRDefault="0024503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number of occupants</w:t>
            </w: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E24564" w:rsidRDefault="00AC1E97" w:rsidP="0093488F">
            <w:pPr>
              <w:pStyle w:val="bp"/>
              <w:rPr>
                <w:sz w:val="24"/>
              </w:rPr>
            </w:pPr>
            <w:r>
              <w:t>Prompt for credit card number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E24564" w:rsidRDefault="00E24564" w:rsidP="003B7889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E24564" w:rsidRDefault="00E24564" w:rsidP="00E965BA">
            <w:pPr>
              <w:pStyle w:val="RowHeadings"/>
              <w:spacing w:before="80" w:after="80"/>
            </w:pPr>
          </w:p>
        </w:tc>
      </w:tr>
      <w:tr w:rsidR="00E24564" w:rsidTr="007304E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45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564" w:rsidRDefault="00E24564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4564" w:rsidRDefault="00AC1E9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t>Enter service type</w:t>
            </w: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E24564" w:rsidRDefault="00AC1E97" w:rsidP="0093488F">
            <w:pPr>
              <w:pStyle w:val="bp"/>
              <w:rPr>
                <w:sz w:val="24"/>
              </w:rPr>
            </w:pPr>
            <w:r>
              <w:t>Prompt for ccv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E24564" w:rsidRDefault="00E24564" w:rsidP="007304E1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E24564" w:rsidRDefault="00E24564" w:rsidP="00E965BA">
            <w:pPr>
              <w:pStyle w:val="RowHeadings"/>
              <w:spacing w:before="80" w:after="80"/>
            </w:pPr>
          </w:p>
        </w:tc>
      </w:tr>
      <w:tr w:rsidR="007304E1" w:rsidTr="007304E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37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4E1" w:rsidRDefault="007304E1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304E1" w:rsidRDefault="00AC1E9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ccv</w:t>
            </w: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7304E1" w:rsidRDefault="00AC1E97" w:rsidP="0093488F">
            <w:pPr>
              <w:pStyle w:val="bp"/>
              <w:rPr>
                <w:sz w:val="24"/>
              </w:rPr>
            </w:pPr>
            <w:r>
              <w:t>Display checkout debit message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7304E1" w:rsidRDefault="007304E1" w:rsidP="00753356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7304E1" w:rsidRDefault="007304E1" w:rsidP="00E965BA">
            <w:pPr>
              <w:pStyle w:val="RowHeadings"/>
              <w:spacing w:before="80" w:after="80"/>
            </w:pPr>
          </w:p>
        </w:tc>
      </w:tr>
      <w:tr w:rsidR="00E24564" w:rsidTr="00EF2D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32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564" w:rsidRDefault="00E24564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4564" w:rsidRDefault="00DF1A8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arrival year</w:t>
            </w: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E24564" w:rsidRDefault="00EF2DF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prompt to enter length of stay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E24564" w:rsidRDefault="00E24564" w:rsidP="00EF2DF9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E24564" w:rsidRDefault="00E24564" w:rsidP="00E965BA">
            <w:pPr>
              <w:pStyle w:val="RowHeadings"/>
              <w:spacing w:before="80" w:after="80"/>
            </w:pPr>
          </w:p>
        </w:tc>
      </w:tr>
      <w:tr w:rsidR="00EF2DF9" w:rsidTr="002A743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DF9" w:rsidRDefault="00EF2DF9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2DF9" w:rsidRDefault="00EF2DF9" w:rsidP="00362280">
            <w:pPr>
              <w:pStyle w:val="proc"/>
              <w:ind w:left="0"/>
              <w:rPr>
                <w:sz w:val="24"/>
              </w:rPr>
            </w:pPr>
            <w:r>
              <w:rPr>
                <w:sz w:val="24"/>
              </w:rPr>
              <w:t>Enter length of stay</w:t>
            </w: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EF2DF9" w:rsidRPr="002A7432" w:rsidRDefault="002A7432" w:rsidP="002A7432">
            <w:pPr>
              <w:pStyle w:val="bp"/>
              <w:spacing w:line="276" w:lineRule="auto"/>
              <w:rPr>
                <w:sz w:val="24"/>
                <w:szCs w:val="24"/>
              </w:rPr>
            </w:pPr>
            <w:r w:rsidRPr="002A7432">
              <w:rPr>
                <w:sz w:val="24"/>
                <w:szCs w:val="24"/>
              </w:rPr>
              <w:t>Display room type description, arrival date, length of stay and cost</w:t>
            </w:r>
            <w:r>
              <w:rPr>
                <w:sz w:val="24"/>
                <w:szCs w:val="24"/>
              </w:rPr>
              <w:t xml:space="preserve"> and check whether room is available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EF2DF9" w:rsidRDefault="00EF2DF9" w:rsidP="00EF2DF9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EF2DF9" w:rsidRDefault="00EF2DF9" w:rsidP="00E965BA">
            <w:pPr>
              <w:pStyle w:val="RowHeadings"/>
              <w:spacing w:before="80" w:after="80"/>
            </w:pPr>
          </w:p>
        </w:tc>
      </w:tr>
      <w:tr w:rsidR="002A7432" w:rsidTr="002A743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75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32" w:rsidRDefault="002A7432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7432" w:rsidRDefault="002A7432" w:rsidP="00362280">
            <w:pPr>
              <w:pStyle w:val="proc"/>
              <w:ind w:left="0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2A7432" w:rsidRPr="002A7432" w:rsidRDefault="002B0ED9" w:rsidP="002A7432">
            <w:pPr>
              <w:pStyle w:val="bp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Prompt to enter credit card type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2A7432" w:rsidRDefault="002A7432" w:rsidP="00EF2DF9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2A7432" w:rsidRDefault="002A7432" w:rsidP="00E965BA">
            <w:pPr>
              <w:pStyle w:val="RowHeadings"/>
              <w:spacing w:before="80" w:after="80"/>
            </w:pPr>
          </w:p>
        </w:tc>
      </w:tr>
      <w:tr w:rsidR="002A7432" w:rsidTr="00712FC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98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32" w:rsidRDefault="00712FC0" w:rsidP="00712FC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7432" w:rsidRDefault="002B0ED9" w:rsidP="00362280">
            <w:pPr>
              <w:pStyle w:val="proc"/>
              <w:ind w:left="0"/>
              <w:rPr>
                <w:sz w:val="24"/>
              </w:rPr>
            </w:pPr>
            <w:r>
              <w:rPr>
                <w:sz w:val="24"/>
              </w:rPr>
              <w:t>Enter credit card type</w:t>
            </w: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2A7432" w:rsidRPr="002A7432" w:rsidRDefault="00782967" w:rsidP="002A7432">
            <w:pPr>
              <w:pStyle w:val="bp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Prompt to enter credit card number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2A7432" w:rsidRDefault="002A7432" w:rsidP="00EF2DF9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2A7432" w:rsidRDefault="002A7432" w:rsidP="00E965BA">
            <w:pPr>
              <w:pStyle w:val="RowHeadings"/>
              <w:spacing w:before="80" w:after="80"/>
            </w:pPr>
          </w:p>
        </w:tc>
      </w:tr>
      <w:tr w:rsidR="00712FC0" w:rsidTr="005213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55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FC0" w:rsidRDefault="00712FC0" w:rsidP="00712FC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12FC0" w:rsidRDefault="00712FC0" w:rsidP="00362280">
            <w:pPr>
              <w:pStyle w:val="proc"/>
              <w:ind w:left="0"/>
              <w:rPr>
                <w:sz w:val="24"/>
              </w:rPr>
            </w:pPr>
            <w:r>
              <w:rPr>
                <w:sz w:val="24"/>
              </w:rPr>
              <w:t>Enter credit card number</w:t>
            </w: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712FC0" w:rsidRDefault="005213F5" w:rsidP="002A7432">
            <w:pPr>
              <w:pStyle w:val="bp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Prompt to enter ccv 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712FC0" w:rsidRDefault="00712FC0" w:rsidP="00EF2DF9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712FC0" w:rsidRDefault="00712FC0" w:rsidP="00E965BA">
            <w:pPr>
              <w:pStyle w:val="RowHeadings"/>
              <w:spacing w:before="80" w:after="80"/>
            </w:pPr>
          </w:p>
        </w:tc>
      </w:tr>
      <w:tr w:rsidR="005213F5" w:rsidTr="000031A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0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3F5" w:rsidRDefault="005213F5" w:rsidP="00712FC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lastRenderedPageBreak/>
              <w:t>13.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13F5" w:rsidRDefault="005213F5" w:rsidP="00362280">
            <w:pPr>
              <w:pStyle w:val="proc"/>
              <w:ind w:left="0"/>
              <w:rPr>
                <w:sz w:val="24"/>
              </w:rPr>
            </w:pPr>
            <w:r>
              <w:rPr>
                <w:sz w:val="24"/>
              </w:rPr>
              <w:t>Enter credit card ccv</w:t>
            </w: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5213F5" w:rsidRDefault="004F670B" w:rsidP="002A7432">
            <w:pPr>
              <w:pStyle w:val="bp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whether credit card is authorized</w:t>
            </w:r>
            <w:r w:rsidR="002058D6">
              <w:rPr>
                <w:sz w:val="24"/>
                <w:szCs w:val="24"/>
              </w:rPr>
              <w:t>, debit amount from the credit card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5213F5" w:rsidRDefault="005213F5" w:rsidP="00EF2DF9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5213F5" w:rsidRDefault="005213F5" w:rsidP="00E965BA">
            <w:pPr>
              <w:pStyle w:val="RowHeadings"/>
              <w:spacing w:before="80" w:after="80"/>
            </w:pPr>
          </w:p>
        </w:tc>
      </w:tr>
      <w:tr w:rsidR="000031AE" w:rsidTr="00F44D5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77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AE" w:rsidRDefault="000031AE" w:rsidP="000031AE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14. 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31AE" w:rsidRDefault="000031AE" w:rsidP="00362280">
            <w:pPr>
              <w:pStyle w:val="proc"/>
              <w:ind w:left="0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0031AE" w:rsidRDefault="00CF0244" w:rsidP="002A7432">
            <w:pPr>
              <w:pStyle w:val="bp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the booking of particular room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0031AE" w:rsidRDefault="000031AE" w:rsidP="00EF2DF9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0031AE" w:rsidRDefault="000031AE" w:rsidP="00E965BA">
            <w:pPr>
              <w:pStyle w:val="RowHeadings"/>
              <w:spacing w:before="80" w:after="80"/>
            </w:pPr>
          </w:p>
        </w:tc>
      </w:tr>
      <w:tr w:rsidR="00F44D5B" w:rsidTr="00FF371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1007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4D5B" w:rsidRDefault="00F44D5B" w:rsidP="00F44D5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F44D5B" w:rsidRDefault="00F44D5B" w:rsidP="00F44D5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</w:tcBorders>
          </w:tcPr>
          <w:p w:rsidR="00F44D5B" w:rsidRDefault="00F44D5B" w:rsidP="002A7432">
            <w:pPr>
              <w:pStyle w:val="bp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booking details of the selected room and confirmation number</w:t>
            </w:r>
          </w:p>
        </w:tc>
        <w:tc>
          <w:tcPr>
            <w:tcW w:w="714" w:type="dxa"/>
            <w:tcBorders>
              <w:top w:val="single" w:sz="4" w:space="0" w:color="auto"/>
            </w:tcBorders>
          </w:tcPr>
          <w:p w:rsidR="00F44D5B" w:rsidRDefault="00F44D5B" w:rsidP="00EF2DF9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</w:tcBorders>
          </w:tcPr>
          <w:p w:rsidR="00F44D5B" w:rsidRDefault="00F44D5B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:rsidTr="00625D3A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 w:rsidTr="00625D3A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 w:rsidTr="00625D3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4E420D" w:rsidRDefault="00B45F1F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Enter </w:t>
            </w:r>
            <w:r w:rsidR="00AC1E97">
              <w:t>room number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4E420D" w:rsidRDefault="00B45F1F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null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625D3A" w:rsidP="004F4FB4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625D3A" w:rsidP="004F4FB4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625D3A" w:rsidP="004F4FB4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780A9A" w:rsidTr="00625D3A">
        <w:tc>
          <w:tcPr>
            <w:tcW w:w="2448" w:type="dxa"/>
            <w:shd w:val="clear" w:color="auto" w:fill="E0E0E0"/>
          </w:tcPr>
          <w:p w:rsidR="00780A9A" w:rsidRPr="004E420D" w:rsidRDefault="00625D3A" w:rsidP="004F4FB4">
            <w:pPr>
              <w:pStyle w:val="bp"/>
              <w:spacing w:before="0" w:after="0"/>
              <w:rPr>
                <w:color w:val="0000FF"/>
              </w:rPr>
            </w:pPr>
            <w:r>
              <w:t>Prompt to accept charges</w:t>
            </w:r>
          </w:p>
        </w:tc>
        <w:tc>
          <w:tcPr>
            <w:tcW w:w="1944" w:type="dxa"/>
          </w:tcPr>
          <w:p w:rsidR="00780A9A" w:rsidRPr="00F909B2" w:rsidRDefault="00B45F1F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null</w:t>
            </w:r>
          </w:p>
        </w:tc>
        <w:tc>
          <w:tcPr>
            <w:tcW w:w="2196" w:type="dxa"/>
          </w:tcPr>
          <w:p w:rsidR="00780A9A" w:rsidRDefault="00625D3A" w:rsidP="004F4FB4">
            <w:pPr>
              <w:pStyle w:val="bp"/>
              <w:spacing w:before="0" w:after="0"/>
            </w:pPr>
            <w:r>
              <w:t>ok</w:t>
            </w: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 w:rsidTr="00625D3A">
        <w:trPr>
          <w:trHeight w:val="302"/>
        </w:trPr>
        <w:tc>
          <w:tcPr>
            <w:tcW w:w="2448" w:type="dxa"/>
            <w:shd w:val="clear" w:color="auto" w:fill="E0E0E0"/>
          </w:tcPr>
          <w:p w:rsidR="0093214E" w:rsidRPr="004E420D" w:rsidRDefault="00625D3A" w:rsidP="00625D3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Enter </w:t>
            </w:r>
            <w:r>
              <w:rPr>
                <w:color w:val="0000FF"/>
              </w:rPr>
              <w:t>service</w:t>
            </w:r>
            <w:r>
              <w:rPr>
                <w:color w:val="0000FF"/>
              </w:rPr>
              <w:t xml:space="preserve"> type</w:t>
            </w:r>
          </w:p>
        </w:tc>
        <w:tc>
          <w:tcPr>
            <w:tcW w:w="1944" w:type="dxa"/>
          </w:tcPr>
          <w:p w:rsidR="0093214E" w:rsidRPr="00F909B2" w:rsidRDefault="00B45F1F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null</w:t>
            </w:r>
          </w:p>
        </w:tc>
        <w:tc>
          <w:tcPr>
            <w:tcW w:w="2196" w:type="dxa"/>
          </w:tcPr>
          <w:p w:rsidR="0093214E" w:rsidRDefault="00625D3A" w:rsidP="00C074E2">
            <w:pPr>
              <w:pStyle w:val="bp"/>
              <w:spacing w:before="0" w:after="0"/>
            </w:pPr>
            <w:r>
              <w:rPr>
                <w:rFonts w:ascii="Consolas" w:hAnsi="Consolas" w:cs="Consolas"/>
                <w:color w:val="005CC5"/>
                <w:sz w:val="18"/>
                <w:szCs w:val="18"/>
                <w:shd w:val="clear" w:color="auto" w:fill="FFFFFF"/>
              </w:rPr>
              <w:t>BAR_FRIDGE</w:t>
            </w:r>
          </w:p>
        </w:tc>
        <w:tc>
          <w:tcPr>
            <w:tcW w:w="2196" w:type="dxa"/>
          </w:tcPr>
          <w:p w:rsidR="0093214E" w:rsidRDefault="00625D3A" w:rsidP="004F4FB4">
            <w:pPr>
              <w:pStyle w:val="bp"/>
              <w:spacing w:before="0" w:after="0"/>
            </w:pPr>
            <w:r>
              <w:rPr>
                <w:rFonts w:ascii="Consolas" w:hAnsi="Consolas" w:cs="Consolas"/>
                <w:color w:val="005CC5"/>
                <w:sz w:val="18"/>
                <w:szCs w:val="18"/>
                <w:shd w:val="clear" w:color="auto" w:fill="FFFFFF"/>
              </w:rPr>
              <w:t>ROOM_SERVICE</w:t>
            </w:r>
          </w:p>
        </w:tc>
        <w:tc>
          <w:tcPr>
            <w:tcW w:w="2196" w:type="dxa"/>
          </w:tcPr>
          <w:p w:rsidR="0093214E" w:rsidRDefault="00625D3A" w:rsidP="004F4FB4">
            <w:pPr>
              <w:pStyle w:val="bp"/>
              <w:spacing w:before="0" w:after="0"/>
            </w:pPr>
            <w:r>
              <w:rPr>
                <w:rFonts w:ascii="Consolas" w:hAnsi="Consolas" w:cs="Consolas"/>
                <w:color w:val="005CC5"/>
                <w:sz w:val="18"/>
                <w:szCs w:val="18"/>
                <w:shd w:val="clear" w:color="auto" w:fill="FFFFFF"/>
              </w:rPr>
              <w:t>RESTAURANT</w:t>
            </w: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  <w:tr w:rsidR="00B45F1F" w:rsidTr="00625D3A">
        <w:trPr>
          <w:trHeight w:val="300"/>
        </w:trPr>
        <w:tc>
          <w:tcPr>
            <w:tcW w:w="2448" w:type="dxa"/>
            <w:shd w:val="clear" w:color="auto" w:fill="E0E0E0"/>
          </w:tcPr>
          <w:p w:rsidR="00B45F1F" w:rsidRDefault="00B45F1F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Enter credit card type</w:t>
            </w:r>
          </w:p>
        </w:tc>
        <w:tc>
          <w:tcPr>
            <w:tcW w:w="1944" w:type="dxa"/>
          </w:tcPr>
          <w:p w:rsidR="00B45F1F" w:rsidRDefault="00B45F1F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Visa</w:t>
            </w:r>
          </w:p>
        </w:tc>
        <w:tc>
          <w:tcPr>
            <w:tcW w:w="2196" w:type="dxa"/>
          </w:tcPr>
          <w:p w:rsidR="00B45F1F" w:rsidRPr="00B45F1F" w:rsidRDefault="00B45F1F" w:rsidP="00C074E2">
            <w:pPr>
              <w:pStyle w:val="bp"/>
              <w:spacing w:before="0" w:after="0"/>
            </w:pPr>
            <w:r>
              <w:t>null</w:t>
            </w:r>
          </w:p>
        </w:tc>
        <w:tc>
          <w:tcPr>
            <w:tcW w:w="2196" w:type="dxa"/>
          </w:tcPr>
          <w:p w:rsidR="00B45F1F" w:rsidRDefault="00B45F1F" w:rsidP="004F4FB4">
            <w:pPr>
              <w:pStyle w:val="bp"/>
              <w:spacing w:before="0" w:after="0"/>
            </w:pPr>
            <w:r>
              <w:t>Master card</w:t>
            </w:r>
          </w:p>
        </w:tc>
        <w:tc>
          <w:tcPr>
            <w:tcW w:w="2196" w:type="dxa"/>
          </w:tcPr>
          <w:p w:rsidR="00B45F1F" w:rsidRPr="00B45F1F" w:rsidRDefault="00B45F1F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45F1F" w:rsidRDefault="00B45F1F" w:rsidP="004F4FB4">
            <w:pPr>
              <w:pStyle w:val="bp"/>
              <w:spacing w:before="0" w:after="0"/>
            </w:pPr>
          </w:p>
        </w:tc>
      </w:tr>
      <w:tr w:rsidR="00625D3A" w:rsidTr="00625D3A">
        <w:trPr>
          <w:trHeight w:val="315"/>
        </w:trPr>
        <w:tc>
          <w:tcPr>
            <w:tcW w:w="2448" w:type="dxa"/>
            <w:shd w:val="clear" w:color="auto" w:fill="E0E0E0"/>
          </w:tcPr>
          <w:p w:rsidR="00625D3A" w:rsidRDefault="00625D3A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Enter credit card </w:t>
            </w:r>
            <w:proofErr w:type="spellStart"/>
            <w:r>
              <w:rPr>
                <w:color w:val="0000FF"/>
              </w:rPr>
              <w:t>cvv</w:t>
            </w:r>
            <w:proofErr w:type="spellEnd"/>
          </w:p>
        </w:tc>
        <w:tc>
          <w:tcPr>
            <w:tcW w:w="1944" w:type="dxa"/>
          </w:tcPr>
          <w:p w:rsidR="00625D3A" w:rsidRDefault="00625D3A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615</w:t>
            </w:r>
          </w:p>
        </w:tc>
        <w:tc>
          <w:tcPr>
            <w:tcW w:w="2196" w:type="dxa"/>
          </w:tcPr>
          <w:p w:rsidR="00625D3A" w:rsidRPr="00B45F1F" w:rsidRDefault="00625D3A" w:rsidP="00C074E2">
            <w:pPr>
              <w:pStyle w:val="bp"/>
              <w:spacing w:before="0" w:after="0"/>
            </w:pPr>
            <w:r>
              <w:t>null</w:t>
            </w:r>
          </w:p>
        </w:tc>
        <w:tc>
          <w:tcPr>
            <w:tcW w:w="2196" w:type="dxa"/>
          </w:tcPr>
          <w:p w:rsidR="00625D3A" w:rsidRDefault="00625D3A" w:rsidP="004F4FB4">
            <w:pPr>
              <w:pStyle w:val="bp"/>
              <w:spacing w:before="0" w:after="0"/>
            </w:pPr>
            <w:r>
              <w:t>123</w:t>
            </w:r>
          </w:p>
        </w:tc>
        <w:tc>
          <w:tcPr>
            <w:tcW w:w="2196" w:type="dxa"/>
          </w:tcPr>
          <w:p w:rsidR="00625D3A" w:rsidRPr="00B45F1F" w:rsidRDefault="00625D3A" w:rsidP="004F4FB4">
            <w:pPr>
              <w:pStyle w:val="bp"/>
              <w:spacing w:before="0" w:after="0"/>
            </w:pPr>
            <w:r>
              <w:t>7850</w:t>
            </w:r>
          </w:p>
        </w:tc>
        <w:tc>
          <w:tcPr>
            <w:tcW w:w="2196" w:type="dxa"/>
          </w:tcPr>
          <w:p w:rsidR="00625D3A" w:rsidRDefault="00625D3A" w:rsidP="004F4FB4">
            <w:pPr>
              <w:pStyle w:val="bp"/>
              <w:spacing w:before="0" w:after="0"/>
            </w:pPr>
            <w:r>
              <w:t>45789</w:t>
            </w:r>
          </w:p>
        </w:tc>
      </w:tr>
    </w:tbl>
    <w:p w:rsidR="00780A9A" w:rsidRDefault="00780A9A" w:rsidP="00780A9A">
      <w:pPr>
        <w:pStyle w:val="bp"/>
        <w:spacing w:before="0" w:after="0"/>
      </w:pPr>
      <w:bookmarkStart w:id="0" w:name="_GoBack"/>
      <w:bookmarkEnd w:id="0"/>
    </w:p>
    <w:p w:rsidR="00BF7D7C" w:rsidRDefault="00BF7D7C" w:rsidP="00374830">
      <w:pPr>
        <w:pStyle w:val="bp"/>
        <w:spacing w:before="0" w:after="0"/>
      </w:pPr>
    </w:p>
    <w:p w:rsidR="00BF7D7C" w:rsidRDefault="00BF7D7C" w:rsidP="00BF7D7C"/>
    <w:p w:rsidR="0004651B" w:rsidRPr="00BF7D7C" w:rsidRDefault="00BF7D7C" w:rsidP="00BF7D7C">
      <w:pPr>
        <w:tabs>
          <w:tab w:val="left" w:pos="1275"/>
        </w:tabs>
      </w:pPr>
      <w:r>
        <w:tab/>
      </w:r>
    </w:p>
    <w:sectPr w:rsidR="0004651B" w:rsidRPr="00BF7D7C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CC6" w:rsidRDefault="006F6CC6">
      <w:r>
        <w:separator/>
      </w:r>
    </w:p>
  </w:endnote>
  <w:endnote w:type="continuationSeparator" w:id="0">
    <w:p w:rsidR="006F6CC6" w:rsidRDefault="006F6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25D3A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25D3A">
      <w:rPr>
        <w:rStyle w:val="PageNumber"/>
        <w:noProof/>
      </w:rPr>
      <w:t>4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CC6" w:rsidRDefault="006F6CC6">
      <w:r>
        <w:separator/>
      </w:r>
    </w:p>
  </w:footnote>
  <w:footnote w:type="continuationSeparator" w:id="0">
    <w:p w:rsidR="006F6CC6" w:rsidRDefault="006F6C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267579">
            <w:t>UAT Test</w:t>
          </w:r>
        </w:p>
      </w:tc>
    </w:tr>
    <w:tr w:rsidR="00A37650">
      <w:tc>
        <w:tcPr>
          <w:tcW w:w="6379" w:type="dxa"/>
        </w:tcPr>
        <w:p w:rsidR="00A37650" w:rsidRDefault="000D6E95" w:rsidP="00B71A35">
          <w:r>
            <w:t xml:space="preserve"> Test </w:t>
          </w:r>
          <w:r w:rsidR="002D59E2">
            <w:t>Check Out</w:t>
          </w:r>
        </w:p>
      </w:tc>
      <w:tc>
        <w:tcPr>
          <w:tcW w:w="3179" w:type="dxa"/>
        </w:tcPr>
        <w:p w:rsidR="00A37650" w:rsidRDefault="00063E43" w:rsidP="00B71A35">
          <w:r>
            <w:t xml:space="preserve">  Date:  20/09/18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BD50CE6"/>
    <w:multiLevelType w:val="hybridMultilevel"/>
    <w:tmpl w:val="9DFC5D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031AE"/>
    <w:rsid w:val="00024113"/>
    <w:rsid w:val="000278E8"/>
    <w:rsid w:val="00036ABF"/>
    <w:rsid w:val="00037A8E"/>
    <w:rsid w:val="000449EF"/>
    <w:rsid w:val="0004651B"/>
    <w:rsid w:val="00063E43"/>
    <w:rsid w:val="00090A99"/>
    <w:rsid w:val="00096482"/>
    <w:rsid w:val="000D5952"/>
    <w:rsid w:val="000D6E95"/>
    <w:rsid w:val="000E3C24"/>
    <w:rsid w:val="000F4382"/>
    <w:rsid w:val="00127DBF"/>
    <w:rsid w:val="00140DBB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A3"/>
    <w:rsid w:val="001D00C4"/>
    <w:rsid w:val="001F01F4"/>
    <w:rsid w:val="001F6448"/>
    <w:rsid w:val="001F7C68"/>
    <w:rsid w:val="002012F1"/>
    <w:rsid w:val="002052B0"/>
    <w:rsid w:val="002058D6"/>
    <w:rsid w:val="00205D7F"/>
    <w:rsid w:val="00212269"/>
    <w:rsid w:val="00212A3D"/>
    <w:rsid w:val="00245032"/>
    <w:rsid w:val="002454E1"/>
    <w:rsid w:val="00267579"/>
    <w:rsid w:val="0027755A"/>
    <w:rsid w:val="00291668"/>
    <w:rsid w:val="002A17A1"/>
    <w:rsid w:val="002A7432"/>
    <w:rsid w:val="002A7E47"/>
    <w:rsid w:val="002B0ED9"/>
    <w:rsid w:val="002C1B7F"/>
    <w:rsid w:val="002D07CF"/>
    <w:rsid w:val="002D1D0A"/>
    <w:rsid w:val="002D59E2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B7889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670B"/>
    <w:rsid w:val="004F7B53"/>
    <w:rsid w:val="004F7C17"/>
    <w:rsid w:val="00520EF0"/>
    <w:rsid w:val="005213F5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25D3A"/>
    <w:rsid w:val="00635CE7"/>
    <w:rsid w:val="00665F9A"/>
    <w:rsid w:val="00683635"/>
    <w:rsid w:val="006B5D41"/>
    <w:rsid w:val="006D4DE0"/>
    <w:rsid w:val="006F6CC6"/>
    <w:rsid w:val="00702D6A"/>
    <w:rsid w:val="00712FC0"/>
    <w:rsid w:val="00717AA6"/>
    <w:rsid w:val="00720507"/>
    <w:rsid w:val="007275A3"/>
    <w:rsid w:val="007304E1"/>
    <w:rsid w:val="0074307D"/>
    <w:rsid w:val="00752B41"/>
    <w:rsid w:val="00753356"/>
    <w:rsid w:val="00756932"/>
    <w:rsid w:val="007606FF"/>
    <w:rsid w:val="00772DAC"/>
    <w:rsid w:val="00780A9A"/>
    <w:rsid w:val="00782967"/>
    <w:rsid w:val="0078312C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651A7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1E97"/>
    <w:rsid w:val="00AC35E1"/>
    <w:rsid w:val="00AD452D"/>
    <w:rsid w:val="00AF7BCC"/>
    <w:rsid w:val="00B12289"/>
    <w:rsid w:val="00B137E9"/>
    <w:rsid w:val="00B1415A"/>
    <w:rsid w:val="00B3013D"/>
    <w:rsid w:val="00B3144A"/>
    <w:rsid w:val="00B37B8D"/>
    <w:rsid w:val="00B42DCB"/>
    <w:rsid w:val="00B45F1F"/>
    <w:rsid w:val="00B5620B"/>
    <w:rsid w:val="00B71A35"/>
    <w:rsid w:val="00BA717F"/>
    <w:rsid w:val="00BE466D"/>
    <w:rsid w:val="00BE784F"/>
    <w:rsid w:val="00BF21BD"/>
    <w:rsid w:val="00BF7D7C"/>
    <w:rsid w:val="00C05D0A"/>
    <w:rsid w:val="00C070A0"/>
    <w:rsid w:val="00C07137"/>
    <w:rsid w:val="00C074E2"/>
    <w:rsid w:val="00C218CF"/>
    <w:rsid w:val="00C229AB"/>
    <w:rsid w:val="00C30CDD"/>
    <w:rsid w:val="00C32112"/>
    <w:rsid w:val="00C34B6E"/>
    <w:rsid w:val="00C4752B"/>
    <w:rsid w:val="00C62B0E"/>
    <w:rsid w:val="00C80F42"/>
    <w:rsid w:val="00C87E36"/>
    <w:rsid w:val="00C94212"/>
    <w:rsid w:val="00CC47D2"/>
    <w:rsid w:val="00CC74EE"/>
    <w:rsid w:val="00CD6734"/>
    <w:rsid w:val="00CD78E3"/>
    <w:rsid w:val="00CF024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DF1A89"/>
    <w:rsid w:val="00E11BB0"/>
    <w:rsid w:val="00E24564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A496B"/>
    <w:rsid w:val="00EB04C1"/>
    <w:rsid w:val="00EB45AC"/>
    <w:rsid w:val="00ED1B99"/>
    <w:rsid w:val="00EE05CC"/>
    <w:rsid w:val="00EF0DE2"/>
    <w:rsid w:val="00EF2C19"/>
    <w:rsid w:val="00EF2DF9"/>
    <w:rsid w:val="00F01165"/>
    <w:rsid w:val="00F30EEB"/>
    <w:rsid w:val="00F44D5B"/>
    <w:rsid w:val="00F45076"/>
    <w:rsid w:val="00F559AF"/>
    <w:rsid w:val="00F909B2"/>
    <w:rsid w:val="00FA2811"/>
    <w:rsid w:val="00FC1914"/>
    <w:rsid w:val="00FC58BC"/>
    <w:rsid w:val="00FE7760"/>
    <w:rsid w:val="00FF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</TotalTime>
  <Pages>4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Kasunka Kithmini</cp:lastModifiedBy>
  <cp:revision>2</cp:revision>
  <cp:lastPrinted>2003-10-05T22:49:00Z</cp:lastPrinted>
  <dcterms:created xsi:type="dcterms:W3CDTF">2018-09-23T13:06:00Z</dcterms:created>
  <dcterms:modified xsi:type="dcterms:W3CDTF">2018-09-23T13:06:00Z</dcterms:modified>
</cp:coreProperties>
</file>